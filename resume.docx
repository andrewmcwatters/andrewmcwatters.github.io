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3224F" w14:textId="6D737066" w:rsidR="0058781E" w:rsidRPr="00E36F6D" w:rsidRDefault="00111F32" w:rsidP="008E51ED">
      <w:pPr>
        <w:pStyle w:val="SectionHeading"/>
        <w:rPr>
          <w14:ligatures w14:val="standardContextual"/>
        </w:rPr>
      </w:pPr>
      <w:r w:rsidRPr="00E36F6D">
        <w:rPr>
          <w14:ligatures w14:val="standardContextual"/>
        </w:rPr>
        <w:t>About</w:t>
      </w:r>
      <w:bookmarkStart w:id="0" w:name="_GoBack"/>
      <w:bookmarkEnd w:id="0"/>
    </w:p>
    <w:tbl>
      <w:tblPr>
        <w:tblStyle w:val="ResumeTable"/>
        <w:tblW w:w="5000" w:type="pct"/>
        <w:tblLook w:val="0480" w:firstRow="0" w:lastRow="0" w:firstColumn="1" w:lastColumn="0" w:noHBand="0" w:noVBand="1"/>
        <w:tblDescription w:val="Summary"/>
      </w:tblPr>
      <w:tblGrid>
        <w:gridCol w:w="3300"/>
      </w:tblGrid>
      <w:tr w:rsidR="001A2E30" w:rsidRPr="00E36F6D" w14:paraId="137EC919" w14:textId="77777777" w:rsidTr="001A2E30">
        <w:trPr>
          <w:trHeight w:hRule="exact" w:val="58"/>
        </w:trPr>
        <w:tc>
          <w:tcPr>
            <w:tcW w:w="5000" w:type="pct"/>
          </w:tcPr>
          <w:p w14:paraId="5DE0C8A8" w14:textId="77777777" w:rsidR="001A2E30" w:rsidRPr="00E36F6D" w:rsidRDefault="001A2E30" w:rsidP="00161A8E">
            <w:pPr>
              <w:ind w:right="0"/>
              <w:rPr>
                <w14:ligatures w14:val="standardContextual"/>
              </w:rPr>
            </w:pPr>
          </w:p>
        </w:tc>
      </w:tr>
      <w:tr w:rsidR="001A2E30" w:rsidRPr="00E36F6D" w14:paraId="486784ED" w14:textId="77777777" w:rsidTr="001A2E30">
        <w:tc>
          <w:tcPr>
            <w:tcW w:w="5000" w:type="pct"/>
          </w:tcPr>
          <w:p w14:paraId="5143EFF2" w14:textId="7677CF56" w:rsidR="00DA1224" w:rsidRPr="00DA1224" w:rsidRDefault="00FB76B1" w:rsidP="00DA1224">
            <w:pPr>
              <w:ind w:right="0"/>
              <w:rPr>
                <w14:ligatures w14:val="standardContextual"/>
              </w:rPr>
            </w:pPr>
            <w:r>
              <w:rPr>
                <w14:ligatures w14:val="standardContextual"/>
              </w:rPr>
              <w:t>During my time as a</w:t>
            </w:r>
            <w:r w:rsidR="00111F32" w:rsidRPr="00E36F6D">
              <w:rPr>
                <w14:ligatures w14:val="standardContextual"/>
              </w:rPr>
              <w:t xml:space="preserve"> </w:t>
            </w:r>
            <w:r>
              <w:rPr>
                <w:rStyle w:val="Emphasis"/>
              </w:rPr>
              <w:t>software</w:t>
            </w:r>
            <w:r w:rsidR="00111F32" w:rsidRPr="00E36F6D">
              <w:rPr>
                <w:rStyle w:val="Emphasis"/>
                <w14:ligatures w14:val="standardContextual"/>
              </w:rPr>
              <w:t xml:space="preserve"> </w:t>
            </w:r>
            <w:r>
              <w:rPr>
                <w:rStyle w:val="Emphasis"/>
                <w14:ligatures w14:val="standardContextual"/>
              </w:rPr>
              <w:t>developer</w:t>
            </w:r>
            <w:r w:rsidRPr="00FB76B1">
              <w:t xml:space="preserve"> and </w:t>
            </w:r>
            <w:r>
              <w:rPr>
                <w:rStyle w:val="Emphasis"/>
                <w14:ligatures w14:val="standardContextual"/>
              </w:rPr>
              <w:t>user-interface designer,</w:t>
            </w:r>
            <w:r w:rsidRPr="00FB76B1">
              <w:t xml:space="preserve"> </w:t>
            </w:r>
            <w:r>
              <w:t xml:space="preserve">my </w:t>
            </w:r>
            <w:r w:rsidR="005F1848">
              <w:t>work</w:t>
            </w:r>
            <w:r>
              <w:t xml:space="preserve"> </w:t>
            </w:r>
            <w:r w:rsidR="005F1848">
              <w:t xml:space="preserve">has </w:t>
            </w:r>
            <w:r>
              <w:t>been featured on websites and in publications.</w:t>
            </w:r>
          </w:p>
          <w:p w14:paraId="430C42B2" w14:textId="33216A26" w:rsidR="001A2E30" w:rsidRPr="00E36F6D" w:rsidRDefault="00FB76B1" w:rsidP="00FB76B1">
            <w:pPr>
              <w:ind w:right="0"/>
              <w:rPr>
                <w14:ligatures w14:val="standardContextual"/>
              </w:rPr>
            </w:pPr>
            <w:r>
              <w:rPr>
                <w14:ligatures w14:val="standardContextual"/>
              </w:rPr>
              <w:t>I strive</w:t>
            </w:r>
            <w:r w:rsidR="00DA1224" w:rsidRPr="00DA1224">
              <w:rPr>
                <w14:ligatures w14:val="standardContextual"/>
              </w:rPr>
              <w:t xml:space="preserve"> to further and refine my knowledge in </w:t>
            </w:r>
            <w:r>
              <w:rPr>
                <w14:ligatures w14:val="standardContextual"/>
              </w:rPr>
              <w:t>technical</w:t>
            </w:r>
            <w:r w:rsidR="00DA1224" w:rsidRPr="00DA1224">
              <w:rPr>
                <w14:ligatures w14:val="standardContextual"/>
              </w:rPr>
              <w:t xml:space="preserve"> disciplines and continue to seek recognition in international communities.</w:t>
            </w:r>
          </w:p>
        </w:tc>
      </w:tr>
    </w:tbl>
    <w:p w14:paraId="42E89721" w14:textId="4D61613E" w:rsidR="00B00D8C" w:rsidRPr="00E36F6D" w:rsidRDefault="00B00D8C" w:rsidP="00B00D8C">
      <w:pPr>
        <w:pStyle w:val="SectionHeading"/>
        <w:rPr>
          <w14:ligatures w14:val="standardContextual"/>
        </w:rPr>
      </w:pPr>
      <w:r>
        <w:rPr>
          <w14:ligatures w14:val="standardContextual"/>
        </w:rPr>
        <w:t>Laudations</w:t>
      </w:r>
    </w:p>
    <w:tbl>
      <w:tblPr>
        <w:tblStyle w:val="ResumeTable"/>
        <w:tblW w:w="5000" w:type="pct"/>
        <w:tblCellMar>
          <w:top w:w="72" w:type="dxa"/>
        </w:tblCellMar>
        <w:tblLook w:val="0480" w:firstRow="0" w:lastRow="0" w:firstColumn="1" w:lastColumn="0" w:noHBand="0" w:noVBand="1"/>
        <w:tblDescription w:val="Skills"/>
      </w:tblPr>
      <w:tblGrid>
        <w:gridCol w:w="3300"/>
      </w:tblGrid>
      <w:tr w:rsidR="00B00D8C" w:rsidRPr="00E36F6D" w14:paraId="7B5DE186" w14:textId="77777777" w:rsidTr="006E2941">
        <w:trPr>
          <w:trHeight w:hRule="exact" w:val="58"/>
        </w:trPr>
        <w:tc>
          <w:tcPr>
            <w:tcW w:w="5000" w:type="pct"/>
          </w:tcPr>
          <w:p w14:paraId="6FFA961E" w14:textId="77777777" w:rsidR="00B00D8C" w:rsidRPr="00E36F6D" w:rsidRDefault="00B00D8C" w:rsidP="006E2941">
            <w:pPr>
              <w:ind w:right="0"/>
              <w:rPr>
                <w14:ligatures w14:val="standardContextual"/>
              </w:rPr>
            </w:pPr>
          </w:p>
        </w:tc>
      </w:tr>
      <w:tr w:rsidR="00B00D8C" w:rsidRPr="00E36F6D" w14:paraId="31C37C41" w14:textId="77777777" w:rsidTr="006E2941">
        <w:tc>
          <w:tcPr>
            <w:tcW w:w="5000" w:type="pct"/>
          </w:tcPr>
          <w:p w14:paraId="3B538C59" w14:textId="6383B090" w:rsidR="00B00D8C" w:rsidRPr="00E36F6D" w:rsidRDefault="00B00D8C" w:rsidP="00B00D8C">
            <w:pPr>
              <w:pStyle w:val="Subsection"/>
              <w:ind w:right="0"/>
              <w:rPr>
                <w14:ligatures w14:val="standardContextual"/>
              </w:rPr>
            </w:pPr>
            <w:r>
              <w:rPr>
                <w14:ligatures w14:val="standardContextual"/>
              </w:rPr>
              <w:t>Awwwards Honors</w:t>
            </w:r>
          </w:p>
          <w:p w14:paraId="11583786" w14:textId="3A234C4F" w:rsidR="00B00D8C" w:rsidRDefault="00C26685" w:rsidP="00B00D8C">
            <w:pPr>
              <w:pStyle w:val="ListBullet"/>
              <w:numPr>
                <w:ilvl w:val="0"/>
                <w:numId w:val="0"/>
              </w:numPr>
              <w:rPr>
                <w14:ligatures w14:val="standardContextual"/>
              </w:rPr>
            </w:pPr>
            <w:r>
              <w:rPr>
                <w14:ligatures w14:val="standardContextual"/>
              </w:rPr>
              <w:t>Recognized for talent and effort amongst the best web designers in the world.</w:t>
            </w:r>
          </w:p>
          <w:p w14:paraId="3D4B0F3B" w14:textId="3DCC2A34" w:rsidR="00B00D8C" w:rsidRPr="00E36F6D" w:rsidRDefault="00B00D8C" w:rsidP="00B00D8C">
            <w:pPr>
              <w:pStyle w:val="Subsection"/>
              <w:ind w:right="0"/>
              <w:rPr>
                <w14:ligatures w14:val="standardContextual"/>
              </w:rPr>
            </w:pPr>
            <w:r>
              <w:rPr>
                <w14:ligatures w14:val="standardContextual"/>
              </w:rPr>
              <w:t>Bootstrap Expo</w:t>
            </w:r>
          </w:p>
          <w:p w14:paraId="69AD2078" w14:textId="4B84B509" w:rsidR="00B00D8C" w:rsidRPr="00E36F6D" w:rsidRDefault="00B00D8C" w:rsidP="00B00D8C">
            <w:pPr>
              <w:pStyle w:val="ListBullet"/>
              <w:numPr>
                <w:ilvl w:val="0"/>
                <w:numId w:val="0"/>
              </w:numPr>
              <w:rPr>
                <w14:ligatures w14:val="standardContextual"/>
              </w:rPr>
            </w:pPr>
            <w:r>
              <w:rPr>
                <w14:ligatures w14:val="standardContextual"/>
              </w:rPr>
              <w:t>Featured by the creator of Bootstrap, Mark Otto.</w:t>
            </w:r>
          </w:p>
        </w:tc>
      </w:tr>
    </w:tbl>
    <w:p w14:paraId="466355E8" w14:textId="4D94771B" w:rsidR="0058781E" w:rsidRPr="00E36F6D" w:rsidRDefault="008C0FB6" w:rsidP="008E51ED">
      <w:pPr>
        <w:pStyle w:val="SectionHeading"/>
        <w:rPr>
          <w14:ligatures w14:val="standardContextual"/>
        </w:rPr>
      </w:pPr>
      <w:r w:rsidRPr="00E36F6D">
        <w:rPr>
          <w14:ligatures w14:val="standardContextual"/>
        </w:rPr>
        <w:t>Skill</w:t>
      </w:r>
      <w:r w:rsidR="003F1A51">
        <w:rPr>
          <w14:ligatures w14:val="standardContextual"/>
        </w:rPr>
        <w:t xml:space="preserve"> </w:t>
      </w:r>
      <w:r w:rsidRPr="00E36F6D">
        <w:rPr>
          <w14:ligatures w14:val="standardContextual"/>
        </w:rPr>
        <w:t>s</w:t>
      </w:r>
      <w:r w:rsidR="003F1A51">
        <w:rPr>
          <w14:ligatures w14:val="standardContextual"/>
        </w:rPr>
        <w:t>et</w:t>
      </w:r>
    </w:p>
    <w:tbl>
      <w:tblPr>
        <w:tblStyle w:val="ResumeTable"/>
        <w:tblW w:w="5000" w:type="pct"/>
        <w:tblCellMar>
          <w:top w:w="72" w:type="dxa"/>
        </w:tblCellMar>
        <w:tblLook w:val="0480" w:firstRow="0" w:lastRow="0" w:firstColumn="1" w:lastColumn="0" w:noHBand="0" w:noVBand="1"/>
        <w:tblDescription w:val="Skills"/>
      </w:tblPr>
      <w:tblGrid>
        <w:gridCol w:w="1650"/>
        <w:gridCol w:w="1650"/>
      </w:tblGrid>
      <w:tr w:rsidR="001A2E30" w:rsidRPr="00E36F6D" w14:paraId="45BDF02F" w14:textId="77777777" w:rsidTr="00224301">
        <w:trPr>
          <w:trHeight w:hRule="exact" w:val="58"/>
        </w:trPr>
        <w:tc>
          <w:tcPr>
            <w:tcW w:w="5000" w:type="pct"/>
            <w:gridSpan w:val="2"/>
          </w:tcPr>
          <w:p w14:paraId="13F1FE85" w14:textId="77777777" w:rsidR="001A2E30" w:rsidRPr="00E36F6D" w:rsidRDefault="001A2E30" w:rsidP="00161A8E">
            <w:pPr>
              <w:ind w:right="0"/>
              <w:rPr>
                <w14:ligatures w14:val="standardContextual"/>
              </w:rPr>
            </w:pPr>
          </w:p>
        </w:tc>
      </w:tr>
      <w:tr w:rsidR="001A2E30" w:rsidRPr="00E36F6D" w14:paraId="45DF71C1" w14:textId="77777777" w:rsidTr="00224301">
        <w:tc>
          <w:tcPr>
            <w:tcW w:w="5000" w:type="pct"/>
            <w:gridSpan w:val="2"/>
          </w:tcPr>
          <w:p w14:paraId="7253BE03" w14:textId="77777777" w:rsidR="001A2E30" w:rsidRPr="00E36F6D" w:rsidRDefault="001A2E30" w:rsidP="00161A8E">
            <w:pPr>
              <w:pStyle w:val="Subsection"/>
              <w:ind w:right="0"/>
              <w:rPr>
                <w14:ligatures w14:val="standardContextual"/>
              </w:rPr>
            </w:pPr>
            <w:r w:rsidRPr="00E36F6D">
              <w:rPr>
                <w14:ligatures w14:val="standardContextual"/>
              </w:rPr>
              <w:t>Languages</w:t>
            </w:r>
          </w:p>
          <w:p w14:paraId="11AD7147" w14:textId="1A233034" w:rsidR="001A2E30" w:rsidRPr="00E36F6D" w:rsidRDefault="00106A5C" w:rsidP="00106A5C">
            <w:pPr>
              <w:pStyle w:val="ListBullet"/>
              <w:numPr>
                <w:ilvl w:val="0"/>
                <w:numId w:val="0"/>
              </w:numPr>
              <w:rPr>
                <w14:ligatures w14:val="standardContextual"/>
              </w:rPr>
            </w:pPr>
            <w:r w:rsidRPr="00E36F6D">
              <w:rPr>
                <w14:ligatures w14:val="standardContextual"/>
              </w:rPr>
              <w:t>HTML, CSS, JavaScript, Lua, C, C++, PHP, Java, C#, SQL, XML, YAML</w:t>
            </w:r>
          </w:p>
        </w:tc>
      </w:tr>
      <w:sdt>
        <w:sdtPr>
          <w:rPr>
            <w:color w:val="595959" w:themeColor="text1" w:themeTint="A6"/>
            <w14:ligatures w14:val="standardContextual"/>
          </w:rPr>
          <w:id w:val="1857463929"/>
          <w15:repeatingSection/>
        </w:sdtPr>
        <w:sdtEndPr/>
        <w:sdtContent>
          <w:sdt>
            <w:sdtPr>
              <w:rPr>
                <w:color w:val="595959" w:themeColor="text1" w:themeTint="A6"/>
                <w14:ligatures w14:val="standardContextual"/>
              </w:rPr>
              <w:id w:val="2011181661"/>
              <w:placeholder>
                <w:docPart w:val="28604258909E4107BE26C80AE0FDAE67"/>
              </w:placeholder>
              <w15:repeatingSectionItem/>
            </w:sdtPr>
            <w:sdtEndPr/>
            <w:sdtContent>
              <w:tr w:rsidR="001A2E30" w:rsidRPr="00E36F6D" w14:paraId="59445C73" w14:textId="77777777" w:rsidTr="00224301">
                <w:tc>
                  <w:tcPr>
                    <w:tcW w:w="5000" w:type="pct"/>
                    <w:gridSpan w:val="2"/>
                  </w:tcPr>
                  <w:p w14:paraId="513EAC5E" w14:textId="0F85DFE2" w:rsidR="001A2E30" w:rsidRPr="00E36F6D" w:rsidRDefault="00106A5C" w:rsidP="00161A8E">
                    <w:pPr>
                      <w:pStyle w:val="Subsection"/>
                      <w:ind w:right="0"/>
                      <w:rPr>
                        <w14:ligatures w14:val="standardContextual"/>
                      </w:rPr>
                    </w:pPr>
                    <w:r w:rsidRPr="00E36F6D">
                      <w:rPr>
                        <w14:ligatures w14:val="standardContextual"/>
                      </w:rPr>
                      <w:t>Libraries &amp; Frameworks</w:t>
                    </w:r>
                  </w:p>
                  <w:p w14:paraId="6C677D72" w14:textId="4B87D64B" w:rsidR="001A2E30" w:rsidRPr="00E36F6D" w:rsidRDefault="00106A5C" w:rsidP="00397E94">
                    <w:pPr>
                      <w:pStyle w:val="ListBullet"/>
                      <w:numPr>
                        <w:ilvl w:val="0"/>
                        <w:numId w:val="0"/>
                      </w:numPr>
                      <w:ind w:right="0"/>
                      <w:rPr>
                        <w14:ligatures w14:val="standardContextual"/>
                      </w:rPr>
                    </w:pPr>
                    <w:r w:rsidRPr="00E36F6D">
                      <w:rPr>
                        <w14:ligatures w14:val="standardContextual"/>
                      </w:rPr>
                      <w:t xml:space="preserve">Express.js, Angular.js, Node.js, </w:t>
                    </w:r>
                    <w:r w:rsidR="005F1848">
                      <w:rPr>
                        <w14:ligatures w14:val="standardContextual"/>
                      </w:rPr>
                      <w:t xml:space="preserve">Ionic, </w:t>
                    </w:r>
                    <w:r w:rsidR="00593F90" w:rsidRPr="00E36F6D">
                      <w:rPr>
                        <w14:ligatures w14:val="standardContextual"/>
                      </w:rPr>
                      <w:t xml:space="preserve">PhoneGap, </w:t>
                    </w:r>
                    <w:r w:rsidRPr="00E36F6D">
                      <w:rPr>
                        <w14:ligatures w14:val="standardContextual"/>
                      </w:rPr>
                      <w:t xml:space="preserve">Bootstrap, Sass, </w:t>
                    </w:r>
                    <w:r w:rsidR="00397E94">
                      <w:rPr>
                        <w14:ligatures w14:val="standardContextual"/>
                      </w:rPr>
                      <w:t xml:space="preserve">and </w:t>
                    </w:r>
                    <w:r w:rsidRPr="00E36F6D">
                      <w:rPr>
                        <w14:ligatures w14:val="standardContextual"/>
                      </w:rPr>
                      <w:t>others.</w:t>
                    </w:r>
                    <w:r w:rsidRPr="00E36F6D">
                      <w:rPr>
                        <w14:ligatures w14:val="standardContextual"/>
                      </w:rPr>
                      <w:cr/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  <w14:ligatures w14:val="standardContextual"/>
              </w:rPr>
              <w:id w:val="1180156748"/>
              <w:placeholder>
                <w:docPart w:val="62B277838F5546FAB80FF32353B9776A"/>
              </w:placeholder>
              <w15:repeatingSectionItem/>
            </w:sdtPr>
            <w:sdtEndPr/>
            <w:sdtContent>
              <w:tr w:rsidR="00B00D8C" w:rsidRPr="00E36F6D" w14:paraId="458B6FD0" w14:textId="4FDF1500" w:rsidTr="00B00D8C">
                <w:tc>
                  <w:tcPr>
                    <w:tcW w:w="2500" w:type="pct"/>
                  </w:tcPr>
                  <w:p w14:paraId="6768FF2B" w14:textId="3144EFF6" w:rsidR="00B00D8C" w:rsidRPr="00E36F6D" w:rsidRDefault="00B00D8C" w:rsidP="00161A8E">
                    <w:pPr>
                      <w:pStyle w:val="Subsection"/>
                      <w:ind w:right="0"/>
                      <w:rPr>
                        <w14:ligatures w14:val="standardContextual"/>
                      </w:rPr>
                    </w:pPr>
                    <w:r w:rsidRPr="00E36F6D">
                      <w:rPr>
                        <w14:ligatures w14:val="standardContextual"/>
                      </w:rPr>
                      <w:t>Databases</w:t>
                    </w:r>
                  </w:p>
                  <w:p w14:paraId="4211F25B" w14:textId="5BB64723" w:rsidR="00B00D8C" w:rsidRPr="00E36F6D" w:rsidRDefault="00B00D8C" w:rsidP="00106A5C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14:ligatures w14:val="standardContextual"/>
                      </w:rPr>
                    </w:pPr>
                    <w:r w:rsidRPr="00E36F6D">
                      <w:rPr>
                        <w14:ligatures w14:val="standardContextual"/>
                      </w:rPr>
                      <w:t>SQL Server, MySQL, SQLite, MongoDB</w:t>
                    </w:r>
                  </w:p>
                </w:tc>
                <w:tc>
                  <w:tcPr>
                    <w:tcW w:w="2500" w:type="pct"/>
                  </w:tcPr>
                  <w:p w14:paraId="71C6CDDF" w14:textId="77777777" w:rsidR="00B00D8C" w:rsidRPr="00E36F6D" w:rsidRDefault="00B00D8C" w:rsidP="00B00D8C">
                    <w:pPr>
                      <w:pStyle w:val="Subsection"/>
                      <w:ind w:right="0"/>
                      <w:rPr>
                        <w14:ligatures w14:val="standardContextual"/>
                      </w:rPr>
                    </w:pPr>
                    <w:r w:rsidRPr="00E36F6D">
                      <w:rPr>
                        <w14:ligatures w14:val="standardContextual"/>
                      </w:rPr>
                      <w:t>CMSs</w:t>
                    </w:r>
                  </w:p>
                  <w:p w14:paraId="16658626" w14:textId="5A69A76F" w:rsidR="00B00D8C" w:rsidRDefault="00B00D8C" w:rsidP="00B00D8C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14:ligatures w14:val="standardContextual"/>
                      </w:rPr>
                    </w:pPr>
                    <w:r w:rsidRPr="00E36F6D">
                      <w:rPr>
                        <w14:ligatures w14:val="standardContextual"/>
                      </w:rPr>
                      <w:t>WordPress</w:t>
                    </w:r>
                  </w:p>
                  <w:p w14:paraId="6C3D6989" w14:textId="77777777" w:rsidR="00B00D8C" w:rsidRPr="00E36F6D" w:rsidRDefault="00B00D8C" w:rsidP="00B00D8C">
                    <w:pPr>
                      <w:pStyle w:val="Subsection"/>
                      <w:ind w:right="0"/>
                      <w:rPr>
                        <w14:ligatures w14:val="standardContextual"/>
                      </w:rPr>
                    </w:pPr>
                    <w:r w:rsidRPr="00E36F6D">
                      <w:rPr>
                        <w14:ligatures w14:val="standardContextual"/>
                      </w:rPr>
                      <w:t>Revision Control</w:t>
                    </w:r>
                  </w:p>
                  <w:p w14:paraId="3C3574B2" w14:textId="307F391F" w:rsidR="00B00D8C" w:rsidRPr="00E36F6D" w:rsidRDefault="00C26685" w:rsidP="00C26685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14:ligatures w14:val="standardContextual"/>
                      </w:rPr>
                    </w:pPr>
                    <w:r w:rsidRPr="00E36F6D">
                      <w:rPr>
                        <w14:ligatures w14:val="standardContextual"/>
                      </w:rPr>
                      <w:t>Git</w:t>
                    </w:r>
                    <w:r>
                      <w:rPr>
                        <w14:ligatures w14:val="standardContextual"/>
                      </w:rPr>
                      <w:t xml:space="preserve">, </w:t>
                    </w:r>
                    <w:r w:rsidR="00B00D8C" w:rsidRPr="00E36F6D">
                      <w:rPr>
                        <w14:ligatures w14:val="standardContextual"/>
                      </w:rPr>
                      <w:t>Subversion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  <w14:ligatures w14:val="standardContextual"/>
              </w:rPr>
              <w:id w:val="-1109741591"/>
              <w:placeholder>
                <w:docPart w:val="808C93D8ACDD4C089DD62E3DDF99EF3D"/>
              </w:placeholder>
              <w15:repeatingSectionItem/>
            </w:sdtPr>
            <w:sdtEndPr/>
            <w:sdtContent>
              <w:tr w:rsidR="00B00D8C" w:rsidRPr="00E36F6D" w14:paraId="2AECBD83" w14:textId="50C065BC" w:rsidTr="00B00D8C">
                <w:tc>
                  <w:tcPr>
                    <w:tcW w:w="2500" w:type="pct"/>
                  </w:tcPr>
                  <w:p w14:paraId="6FC592BE" w14:textId="7AFB7724" w:rsidR="00B00D8C" w:rsidRPr="00E36F6D" w:rsidRDefault="00B00D8C" w:rsidP="00161A8E">
                    <w:pPr>
                      <w:pStyle w:val="Subsection"/>
                      <w:ind w:right="0"/>
                      <w:rPr>
                        <w14:ligatures w14:val="standardContextual"/>
                      </w:rPr>
                    </w:pPr>
                    <w:r w:rsidRPr="00E36F6D">
                      <w:rPr>
                        <w14:ligatures w14:val="standardContextual"/>
                      </w:rPr>
                      <w:t>IDEs</w:t>
                    </w:r>
                    <w:r w:rsidR="003F1A51">
                      <w:rPr>
                        <w14:ligatures w14:val="standardContextual"/>
                      </w:rPr>
                      <w:t>, Text Editors</w:t>
                    </w:r>
                  </w:p>
                  <w:p w14:paraId="099B6E8D" w14:textId="66FE3A33" w:rsidR="00B00D8C" w:rsidRPr="00E36F6D" w:rsidRDefault="00B00D8C" w:rsidP="008E51ED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14:ligatures w14:val="standardContextual"/>
                      </w:rPr>
                    </w:pPr>
                    <w:r w:rsidRPr="00E36F6D">
                      <w:rPr>
                        <w14:ligatures w14:val="standardContextual"/>
                      </w:rPr>
                      <w:t>Visual Studio, Eclipse, Sublime Text, Atom</w:t>
                    </w:r>
                  </w:p>
                </w:tc>
                <w:tc>
                  <w:tcPr>
                    <w:tcW w:w="2500" w:type="pct"/>
                  </w:tcPr>
                  <w:p w14:paraId="05AA09D8" w14:textId="6645B10E" w:rsidR="00B00D8C" w:rsidRPr="00E36F6D" w:rsidRDefault="00B00D8C" w:rsidP="00B00D8C">
                    <w:pPr>
                      <w:pStyle w:val="Subsection"/>
                      <w:ind w:right="0"/>
                      <w:rPr>
                        <w14:ligatures w14:val="standardContextual"/>
                      </w:rPr>
                    </w:pPr>
                    <w:r w:rsidRPr="00E36F6D">
                      <w:rPr>
                        <w14:ligatures w14:val="standardContextual"/>
                      </w:rPr>
                      <w:t>Operating Systems</w:t>
                    </w:r>
                  </w:p>
                  <w:p w14:paraId="000BB33E" w14:textId="0CA6CE09" w:rsidR="00B00D8C" w:rsidRPr="00E36F6D" w:rsidRDefault="00B00D8C" w:rsidP="00B00D8C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14:ligatures w14:val="standardContextual"/>
                      </w:rPr>
                    </w:pPr>
                    <w:r w:rsidRPr="00E36F6D">
                      <w:rPr>
                        <w14:ligatures w14:val="standardContextual"/>
                      </w:rPr>
                      <w:t>Windows, OS X, Linux (Ubuntu, Debian)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  <w14:ligatures w14:val="standardContextual"/>
              </w:rPr>
              <w:id w:val="113416746"/>
              <w:placeholder>
                <w:docPart w:val="88F1D43AAD7D47C8BD292E5D3B47C0CA"/>
              </w:placeholder>
              <w15:repeatingSectionItem/>
            </w:sdtPr>
            <w:sdtEndPr/>
            <w:sdtContent>
              <w:tr w:rsidR="00224301" w:rsidRPr="00E36F6D" w14:paraId="4E294DD6" w14:textId="77777777" w:rsidTr="00224301">
                <w:tc>
                  <w:tcPr>
                    <w:tcW w:w="5000" w:type="pct"/>
                    <w:gridSpan w:val="2"/>
                  </w:tcPr>
                  <w:p w14:paraId="56980743" w14:textId="4AB3DECC" w:rsidR="00224301" w:rsidRPr="00E36F6D" w:rsidRDefault="00224301" w:rsidP="00161A8E">
                    <w:pPr>
                      <w:pStyle w:val="Subsection"/>
                      <w:ind w:right="0"/>
                      <w:rPr>
                        <w14:ligatures w14:val="standardContextual"/>
                      </w:rPr>
                    </w:pPr>
                    <w:r w:rsidRPr="00E36F6D">
                      <w:rPr>
                        <w14:ligatures w14:val="standardContextual"/>
                      </w:rPr>
                      <w:t>Graphics Editors</w:t>
                    </w:r>
                  </w:p>
                  <w:p w14:paraId="215B7F24" w14:textId="2307A244" w:rsidR="00224301" w:rsidRPr="00E36F6D" w:rsidRDefault="00224301" w:rsidP="008E51ED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14:ligatures w14:val="standardContextual"/>
                      </w:rPr>
                    </w:pPr>
                    <w:r w:rsidRPr="00E36F6D">
                      <w:rPr>
                        <w14:ligatures w14:val="standardContextual"/>
                      </w:rPr>
                      <w:t>Photoshop</w:t>
                    </w:r>
                    <w:r w:rsidR="006F60D5">
                      <w:rPr>
                        <w14:ligatures w14:val="standardContextual"/>
                      </w:rPr>
                      <w:t>, Sketch</w:t>
                    </w:r>
                  </w:p>
                </w:tc>
              </w:tr>
            </w:sdtContent>
          </w:sdt>
        </w:sdtContent>
      </w:sdt>
    </w:tbl>
    <w:p w14:paraId="00B508CD" w14:textId="77777777" w:rsidR="006F5E6F" w:rsidRPr="00E36F6D" w:rsidRDefault="00F575F1" w:rsidP="00D417E5">
      <w:pPr>
        <w:pStyle w:val="NoSpacing"/>
        <w:rPr>
          <w14:ligatures w14:val="standardContextual"/>
        </w:rPr>
      </w:pPr>
      <w:r w:rsidRPr="00E36F6D">
        <w:rPr>
          <w14:ligatures w14:val="standardContextual"/>
        </w:rPr>
        <w:br w:type="column"/>
      </w:r>
    </w:p>
    <w:p w14:paraId="2E9B801F" w14:textId="3C1F4603" w:rsidR="0058781E" w:rsidRPr="00E36F6D" w:rsidRDefault="008C0FB6" w:rsidP="008E51ED">
      <w:pPr>
        <w:pStyle w:val="SectionHeading"/>
        <w:rPr>
          <w14:ligatures w14:val="standardContextual"/>
        </w:rPr>
      </w:pPr>
      <w:r w:rsidRPr="00E36F6D">
        <w:rPr>
          <w14:ligatures w14:val="standardContextual"/>
        </w:rPr>
        <w:t>Experience</w:t>
      </w:r>
    </w:p>
    <w:tbl>
      <w:tblPr>
        <w:tblStyle w:val="ResumeTable"/>
        <w:tblW w:w="8094" w:type="pct"/>
        <w:tblLook w:val="0480" w:firstRow="0" w:lastRow="0" w:firstColumn="1" w:lastColumn="0" w:noHBand="0" w:noVBand="1"/>
        <w:tblDescription w:val="Experience"/>
      </w:tblPr>
      <w:tblGrid>
        <w:gridCol w:w="5342"/>
      </w:tblGrid>
      <w:tr w:rsidR="006F5E6F" w:rsidRPr="00E36F6D" w14:paraId="37BDEFA2" w14:textId="77777777" w:rsidTr="006F5E6F">
        <w:trPr>
          <w:trHeight w:hRule="exact" w:val="58"/>
        </w:trPr>
        <w:tc>
          <w:tcPr>
            <w:tcW w:w="5000" w:type="pct"/>
          </w:tcPr>
          <w:p w14:paraId="6A00B21D" w14:textId="77777777" w:rsidR="006F5E6F" w:rsidRPr="00E36F6D" w:rsidRDefault="006F5E6F">
            <w:pPr>
              <w:rPr>
                <w14:ligatures w14:val="standardContextual"/>
              </w:rPr>
            </w:pPr>
          </w:p>
        </w:tc>
      </w:tr>
      <w:sdt>
        <w:sdtPr>
          <w:rPr>
            <w:rStyle w:val="Emphasis"/>
            <w:color w:val="6D7476"/>
            <w:spacing w:val="20"/>
            <w:sz w:val="16"/>
            <w14:ligatures w14:val="standardContextual"/>
          </w:rPr>
          <w:id w:val="-1144189173"/>
          <w15:repeatingSection/>
        </w:sdtPr>
        <w:sdtContent>
          <w:sdt>
            <w:sdtPr>
              <w:rPr>
                <w:rStyle w:val="Emphasis"/>
                <w:color w:val="6D7476"/>
                <w:spacing w:val="20"/>
                <w:sz w:val="16"/>
                <w14:ligatures w14:val="standardContextual"/>
              </w:rPr>
              <w:id w:val="1372882758"/>
              <w:placeholder>
                <w:docPart w:val="84656455C1934039AA27CB6FE0E6B559"/>
              </w:placeholder>
              <w15:repeatingSectionItem/>
            </w:sdtPr>
            <w:sdtEndPr>
              <w:rPr>
                <w:rStyle w:val="Emphasis"/>
                <w:i w:val="0"/>
                <w:iCs w:val="0"/>
                <w:color w:val="595959" w:themeColor="text1" w:themeTint="A6"/>
                <w:spacing w:val="0"/>
                <w:sz w:val="19"/>
                <w14:ligatures w14:val="none"/>
              </w:rPr>
            </w:sdtEndPr>
            <w:sdtContent>
              <w:tr w:rsidR="00130CB8" w:rsidRPr="00E36F6D" w14:paraId="38278975" w14:textId="77777777" w:rsidTr="00196B50">
                <w:tc>
                  <w:tcPr>
                    <w:tcW w:w="5000" w:type="pct"/>
                  </w:tcPr>
                  <w:tbl>
                    <w:tblPr>
                      <w:tblW w:w="5340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670"/>
                      <w:gridCol w:w="2670"/>
                    </w:tblGrid>
                    <w:tr w:rsidR="00130CB8" w:rsidRPr="00E36F6D" w14:paraId="2B933D5E" w14:textId="77777777" w:rsidTr="00AF24F7">
                      <w:trPr>
                        <w:trHeight w:val="432"/>
                      </w:trPr>
                      <w:tc>
                        <w:tcPr>
                          <w:tcW w:w="267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EB5C613" w14:textId="0CBFB7BA" w:rsidR="00130CB8" w:rsidRPr="00E36F6D" w:rsidRDefault="00130CB8" w:rsidP="00CD78FD">
                          <w:pPr>
                            <w:pStyle w:val="Subsection"/>
                            <w:ind w:right="0"/>
                            <w:rPr>
                              <w:b/>
                              <w14:ligatures w14:val="standardContextual"/>
                            </w:rPr>
                          </w:pPr>
                          <w:r>
                            <w:rPr>
                              <w:b/>
                            </w:rPr>
                            <w:t>Senior</w:t>
                          </w:r>
                          <w:r>
                            <w:rPr>
                              <w:b/>
                              <w14:ligatures w14:val="standardContextual"/>
                            </w:rPr>
                            <w:t xml:space="preserve"> S</w:t>
                          </w:r>
                          <w:r w:rsidRPr="00E36F6D">
                            <w:rPr>
                              <w:b/>
                              <w14:ligatures w14:val="standardContextual"/>
                            </w:rPr>
                            <w:t>oftware Developer</w:t>
                          </w:r>
                        </w:p>
                        <w:p w14:paraId="4E7CAB02" w14:textId="5F573F30" w:rsidR="00130CB8" w:rsidRPr="00E36F6D" w:rsidRDefault="00130CB8" w:rsidP="00CD78FD">
                          <w:pPr>
                            <w:pStyle w:val="Subsection"/>
                            <w:ind w:right="0"/>
                            <w:rPr>
                              <w:rStyle w:val="Emphasis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  <w14:ligatures w14:val="standardContextual"/>
                            </w:rPr>
                            <w:t>CSAA Insurance Group</w:t>
                          </w:r>
                        </w:p>
                        <w:p w14:paraId="1FB938FB" w14:textId="31C862AC" w:rsidR="00130CB8" w:rsidRPr="00E36F6D" w:rsidRDefault="00130CB8" w:rsidP="00FB76B1">
                          <w:pPr>
                            <w:pStyle w:val="Subsection"/>
                            <w:ind w:right="0"/>
                            <w:rPr>
                              <w:i/>
                              <w:iCs/>
                              <w:color w:val="404040" w:themeColor="text1" w:themeTint="BF"/>
                              <w14:ligatures w14:val="standardContextual"/>
                            </w:rPr>
                          </w:pPr>
                          <w:r w:rsidRPr="00130CB8">
                            <w:rPr>
                              <w:rStyle w:val="Emphasis"/>
                              <w14:ligatures w14:val="standardContextual"/>
                            </w:rPr>
                            <w:t>AAA Insurer</w:t>
                          </w:r>
                        </w:p>
                      </w:tc>
                      <w:tc>
                        <w:tcPr>
                          <w:tcW w:w="267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FCBB314" w14:textId="00157D49" w:rsidR="00130CB8" w:rsidRPr="00E36F6D" w:rsidRDefault="00130CB8" w:rsidP="00CD78FD">
                          <w:pPr>
                            <w:pStyle w:val="Subsection"/>
                            <w:ind w:right="0"/>
                            <w:jc w:val="right"/>
                            <w:rPr>
                              <w:rStyle w:val="Emphasis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  <w14:ligatures w14:val="standardContextual"/>
                            </w:rPr>
                            <w:t>Phoenix</w:t>
                          </w:r>
                          <w:r w:rsidRPr="00E36F6D">
                            <w:rPr>
                              <w:rStyle w:val="Emphasis"/>
                              <w14:ligatures w14:val="standardContextual"/>
                            </w:rPr>
                            <w:t>, AZ</w:t>
                          </w:r>
                        </w:p>
                        <w:p w14:paraId="64A1BB17" w14:textId="02B03CEB" w:rsidR="00130CB8" w:rsidRPr="00E36F6D" w:rsidRDefault="00130CB8" w:rsidP="00130CB8">
                          <w:pPr>
                            <w:pStyle w:val="Subsection"/>
                            <w:ind w:right="0"/>
                            <w:jc w:val="right"/>
                            <w:rPr>
                              <w:rStyle w:val="Emphasis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</w:rPr>
                            <w:t>September</w:t>
                          </w:r>
                          <w:r w:rsidR="007A3E62">
                            <w:rPr>
                              <w:rStyle w:val="Emphasis"/>
                            </w:rPr>
                            <w:t xml:space="preserve"> 2017</w:t>
                          </w:r>
                          <w:r w:rsidRPr="00DA5711">
                            <w:rPr>
                              <w:rStyle w:val="Emphasis"/>
                            </w:rPr>
                            <w:t>–</w:t>
                          </w:r>
                          <w:r>
                            <w:rPr>
                              <w:rStyle w:val="Emphasis"/>
                            </w:rPr>
                            <w:t>Current</w:t>
                          </w:r>
                        </w:p>
                      </w:tc>
                    </w:tr>
                  </w:tbl>
                  <w:p w14:paraId="7326371D" w14:textId="77777777" w:rsidR="007A3E62" w:rsidRDefault="00130CB8" w:rsidP="007A3E62">
                    <w:pPr>
                      <w:pStyle w:val="ListBullet"/>
                    </w:pPr>
                    <w:r>
                      <w:t>Shipped new features for agents</w:t>
                    </w:r>
                    <w:r w:rsidR="007A3E62">
                      <w:t xml:space="preserve"> and customers</w:t>
                    </w:r>
                    <w:r>
                      <w:t xml:space="preserve"> with </w:t>
                    </w:r>
                    <w:r w:rsidR="007A3E62">
                      <w:t xml:space="preserve">React, and Redux, increased coverage with Jest, </w:t>
                    </w:r>
                    <w:r>
                      <w:t xml:space="preserve">introduced Lerna </w:t>
                    </w:r>
                    <w:r w:rsidR="007A3E62">
                      <w:t xml:space="preserve">to consolidate </w:t>
                    </w:r>
                    <w:r>
                      <w:t>monorepo</w:t>
                    </w:r>
                    <w:r w:rsidR="007A3E62">
                      <w:t>s, and maintained Custom Elements WHATWG spec-based web portals</w:t>
                    </w:r>
                  </w:p>
                  <w:p w14:paraId="6169EFF6" w14:textId="538D5B55" w:rsidR="00130CB8" w:rsidRPr="00F46FC3" w:rsidRDefault="007A3E62" w:rsidP="007A3E62">
                    <w:pPr>
                      <w:pStyle w:val="ListBullet"/>
                      <w:rPr>
                        <w:rStyle w:val="Emphasis"/>
                        <w:i w:val="0"/>
                        <w:iCs w:val="0"/>
                        <w:color w:val="595959" w:themeColor="text1" w:themeTint="A6"/>
                      </w:rPr>
                    </w:pPr>
                    <w:r>
                      <w:t xml:space="preserve">Exposed security vulnerabilities through </w:t>
                    </w:r>
                    <w:hyperlink r:id="rId9" w:history="1">
                      <w:r w:rsidRPr="00BC7A84">
                        <w:rPr>
                          <w:rStyle w:val="Hyperlink"/>
                          <w:i/>
                          <w:color w:val="A89B7B"/>
                          <w:u w:val="none"/>
                        </w:rPr>
                        <w:t>GitHub security alerts</w:t>
                      </w:r>
                    </w:hyperlink>
                    <w:r>
                      <w:t xml:space="preserve"> with dependencies previously unmanaged by Yarn</w:t>
                    </w:r>
                  </w:p>
                </w:tc>
              </w:tr>
            </w:sdtContent>
          </w:sdt>
          <w:sdt>
            <w:sdtPr>
              <w:rPr>
                <w:rStyle w:val="Emphasis"/>
                <w:color w:val="6D7476"/>
                <w:spacing w:val="20"/>
                <w:sz w:val="16"/>
                <w14:ligatures w14:val="standardContextual"/>
              </w:rPr>
              <w:id w:val="-693077924"/>
              <w:placeholder>
                <w:docPart w:val="8A6EC10E72DA4B42A5D4AC1C77314953"/>
              </w:placeholder>
              <w15:repeatingSectionItem/>
            </w:sdtPr>
            <w:sdtEndPr>
              <w:rPr>
                <w:rStyle w:val="Emphasis"/>
                <w:i w:val="0"/>
                <w:iCs w:val="0"/>
                <w:color w:val="595959" w:themeColor="text1" w:themeTint="A6"/>
                <w:spacing w:val="0"/>
                <w:sz w:val="19"/>
                <w14:ligatures w14:val="none"/>
              </w:rPr>
            </w:sdtEndPr>
            <w:sdtContent>
              <w:tr w:rsidR="006F5E6F" w:rsidRPr="00E36F6D" w14:paraId="61060EEA" w14:textId="77777777" w:rsidTr="00196B50">
                <w:tc>
                  <w:tcPr>
                    <w:tcW w:w="5000" w:type="pct"/>
                  </w:tcPr>
                  <w:tbl>
                    <w:tblPr>
                      <w:tblW w:w="5340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670"/>
                      <w:gridCol w:w="2670"/>
                    </w:tblGrid>
                    <w:tr w:rsidR="00CD78FD" w:rsidRPr="00E36F6D" w14:paraId="5C878131" w14:textId="77777777" w:rsidTr="00AF24F7">
                      <w:trPr>
                        <w:trHeight w:val="432"/>
                      </w:trPr>
                      <w:tc>
                        <w:tcPr>
                          <w:tcW w:w="267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EC85CA7" w14:textId="289F2605" w:rsidR="00CD78FD" w:rsidRPr="00E36F6D" w:rsidRDefault="00130CB8" w:rsidP="00CD78FD">
                          <w:pPr>
                            <w:pStyle w:val="Subsection"/>
                            <w:ind w:right="0"/>
                            <w:rPr>
                              <w:b/>
                              <w14:ligatures w14:val="standardContextual"/>
                            </w:rPr>
                          </w:pPr>
                          <w:r>
                            <w:rPr>
                              <w:b/>
                            </w:rPr>
                            <w:t>Senior</w:t>
                          </w:r>
                          <w:r w:rsidR="005B6A53">
                            <w:rPr>
                              <w:b/>
                              <w14:ligatures w14:val="standardContextual"/>
                            </w:rPr>
                            <w:t xml:space="preserve"> S</w:t>
                          </w:r>
                          <w:r w:rsidR="00CD78FD" w:rsidRPr="00E36F6D">
                            <w:rPr>
                              <w:b/>
                              <w14:ligatures w14:val="standardContextual"/>
                            </w:rPr>
                            <w:t>oftware Developer</w:t>
                          </w:r>
                        </w:p>
                        <w:p w14:paraId="47975A4B" w14:textId="591ACBF7" w:rsidR="00CD78FD" w:rsidRPr="00E36F6D" w:rsidRDefault="00FB76B1" w:rsidP="00CD78FD">
                          <w:pPr>
                            <w:pStyle w:val="Subsection"/>
                            <w:ind w:right="0"/>
                            <w:rPr>
                              <w:rStyle w:val="Emphasis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  <w14:ligatures w14:val="standardContextual"/>
                            </w:rPr>
                            <w:t>Republic Services</w:t>
                          </w:r>
                        </w:p>
                        <w:p w14:paraId="0800016B" w14:textId="4049F7C2" w:rsidR="00CD78FD" w:rsidRPr="00E36F6D" w:rsidRDefault="00FB76B1" w:rsidP="00FB76B1">
                          <w:pPr>
                            <w:pStyle w:val="Subsection"/>
                            <w:ind w:right="0"/>
                            <w:rPr>
                              <w:i/>
                              <w:iCs/>
                              <w:color w:val="404040" w:themeColor="text1" w:themeTint="BF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</w:rPr>
                            <w:t xml:space="preserve">Waste Management </w:t>
                          </w:r>
                          <w:r w:rsidR="005B6A53">
                            <w:rPr>
                              <w:rStyle w:val="Emphasis"/>
                            </w:rPr>
                            <w:t>Company</w:t>
                          </w:r>
                        </w:p>
                      </w:tc>
                      <w:tc>
                        <w:tcPr>
                          <w:tcW w:w="267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2E5C5C5" w14:textId="4EEE8772" w:rsidR="00CD78FD" w:rsidRPr="00E36F6D" w:rsidRDefault="00DA1224" w:rsidP="00CD78FD">
                          <w:pPr>
                            <w:pStyle w:val="Subsection"/>
                            <w:ind w:right="0"/>
                            <w:jc w:val="right"/>
                            <w:rPr>
                              <w:rStyle w:val="Emphasis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  <w14:ligatures w14:val="standardContextual"/>
                            </w:rPr>
                            <w:t>North Scottsdale</w:t>
                          </w:r>
                          <w:r w:rsidR="00CD78FD" w:rsidRPr="00E36F6D">
                            <w:rPr>
                              <w:rStyle w:val="Emphasis"/>
                              <w14:ligatures w14:val="standardContextual"/>
                            </w:rPr>
                            <w:t>, AZ</w:t>
                          </w:r>
                        </w:p>
                        <w:p w14:paraId="4024BD86" w14:textId="6624D430" w:rsidR="00CD78FD" w:rsidRPr="00E36F6D" w:rsidRDefault="00FB76B1" w:rsidP="00AD6B22">
                          <w:pPr>
                            <w:pStyle w:val="Subsection"/>
                            <w:ind w:right="0"/>
                            <w:jc w:val="right"/>
                            <w:rPr>
                              <w:rStyle w:val="Emphasis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</w:rPr>
                            <w:t>September</w:t>
                          </w:r>
                          <w:r w:rsidR="00CD78FD" w:rsidRPr="00DA5711">
                            <w:rPr>
                              <w:rStyle w:val="Emphasis"/>
                            </w:rPr>
                            <w:t xml:space="preserve"> 2016</w:t>
                          </w:r>
                          <w:r w:rsidR="005B6A53" w:rsidRPr="00DA5711">
                            <w:rPr>
                              <w:rStyle w:val="Emphasis"/>
                            </w:rPr>
                            <w:t>–</w:t>
                          </w:r>
                          <w:r w:rsidR="00AD6B22">
                            <w:rPr>
                              <w:rStyle w:val="Emphasis"/>
                            </w:rPr>
                            <w:t>June 2017</w:t>
                          </w:r>
                        </w:p>
                      </w:tc>
                    </w:tr>
                  </w:tbl>
                  <w:p w14:paraId="714B50E1" w14:textId="38663ABF" w:rsidR="00A9659B" w:rsidRDefault="00130CB8" w:rsidP="00A9659B">
                    <w:pPr>
                      <w:pStyle w:val="ListBullet"/>
                    </w:pPr>
                    <w:r>
                      <w:t xml:space="preserve">Added </w:t>
                    </w:r>
                    <w:r w:rsidR="005F1848">
                      <w:t xml:space="preserve">Angular.js 1.6 components </w:t>
                    </w:r>
                    <w:r>
                      <w:t>for</w:t>
                    </w:r>
                    <w:r w:rsidR="005F1848">
                      <w:t xml:space="preserve"> Angular 2+ transition</w:t>
                    </w:r>
                    <w:r>
                      <w:t>,</w:t>
                    </w:r>
                    <w:r w:rsidR="005F1848">
                      <w:t xml:space="preserve"> increased coverage with Mocha, PhantomJS, and Sinon.JS</w:t>
                    </w:r>
                  </w:p>
                  <w:p w14:paraId="6E417A84" w14:textId="7DD4118B" w:rsidR="006F5E6F" w:rsidRPr="00F46FC3" w:rsidRDefault="005F1848" w:rsidP="0072467B">
                    <w:pPr>
                      <w:pStyle w:val="ListBullet"/>
                      <w:rPr>
                        <w:rStyle w:val="Emphasis"/>
                        <w:i w:val="0"/>
                        <w:iCs w:val="0"/>
                        <w:color w:val="595959" w:themeColor="text1" w:themeTint="A6"/>
                      </w:rPr>
                    </w:pPr>
                    <w:r>
                      <w:t xml:space="preserve">Accountable for writing financial components </w:t>
                    </w:r>
                    <w:r w:rsidR="00AD6B22">
                      <w:t xml:space="preserve">assisting in processing </w:t>
                    </w:r>
                    <w:r w:rsidR="0072467B">
                      <w:t>an average</w:t>
                    </w:r>
                    <w:r w:rsidR="00AD6B22">
                      <w:t xml:space="preserve"> of $1-3MM in</w:t>
                    </w:r>
                    <w:r>
                      <w:t xml:space="preserve"> daily revenue</w:t>
                    </w:r>
                  </w:p>
                </w:tc>
              </w:tr>
            </w:sdtContent>
          </w:sdt>
          <w:sdt>
            <w:sdtPr>
              <w:rPr>
                <w:rStyle w:val="Emphasis"/>
                <w:color w:val="6D7476"/>
                <w:spacing w:val="20"/>
                <w:sz w:val="16"/>
                <w14:ligatures w14:val="standardContextual"/>
              </w:rPr>
              <w:id w:val="-172261815"/>
              <w:placeholder>
                <w:docPart w:val="B5B6B529322548D2B9F88D70E81E71C0"/>
              </w:placeholder>
              <w15:repeatingSectionItem/>
            </w:sdtPr>
            <w:sdtEndPr>
              <w:rPr>
                <w:rStyle w:val="Emphasis"/>
                <w:i w:val="0"/>
                <w:iCs w:val="0"/>
                <w:color w:val="595959" w:themeColor="text1" w:themeTint="A6"/>
                <w:spacing w:val="0"/>
                <w:sz w:val="19"/>
                <w14:ligatures w14:val="none"/>
              </w:rPr>
            </w:sdtEndPr>
            <w:sdtContent>
              <w:tr w:rsidR="00FB76B1" w:rsidRPr="00E36F6D" w14:paraId="36BED36E" w14:textId="77777777" w:rsidTr="00196B50">
                <w:tc>
                  <w:tcPr>
                    <w:tcW w:w="5000" w:type="pct"/>
                  </w:tcPr>
                  <w:tbl>
                    <w:tblPr>
                      <w:tblW w:w="5340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670"/>
                      <w:gridCol w:w="2670"/>
                    </w:tblGrid>
                    <w:tr w:rsidR="00FB76B1" w:rsidRPr="00E36F6D" w14:paraId="733E37B1" w14:textId="77777777" w:rsidTr="00AF24F7">
                      <w:trPr>
                        <w:trHeight w:val="432"/>
                      </w:trPr>
                      <w:tc>
                        <w:tcPr>
                          <w:tcW w:w="267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5EF85CC" w14:textId="3FB04761" w:rsidR="00FB76B1" w:rsidRPr="00E36F6D" w:rsidRDefault="00130CB8" w:rsidP="00CD78FD">
                          <w:pPr>
                            <w:pStyle w:val="Subsection"/>
                            <w:ind w:right="0"/>
                            <w:rPr>
                              <w:b/>
                              <w14:ligatures w14:val="standardContextual"/>
                            </w:rPr>
                          </w:pPr>
                          <w:r>
                            <w:rPr>
                              <w:b/>
                            </w:rPr>
                            <w:t>Senior</w:t>
                          </w:r>
                          <w:r w:rsidR="00FB76B1">
                            <w:rPr>
                              <w:b/>
                              <w14:ligatures w14:val="standardContextual"/>
                            </w:rPr>
                            <w:t xml:space="preserve"> S</w:t>
                          </w:r>
                          <w:r w:rsidR="00FB76B1" w:rsidRPr="00E36F6D">
                            <w:rPr>
                              <w:b/>
                              <w14:ligatures w14:val="standardContextual"/>
                            </w:rPr>
                            <w:t>oftware Developer</w:t>
                          </w:r>
                        </w:p>
                        <w:p w14:paraId="50EC97B5" w14:textId="77777777" w:rsidR="00FB76B1" w:rsidRPr="00E36F6D" w:rsidRDefault="00FB76B1" w:rsidP="00CD78FD">
                          <w:pPr>
                            <w:pStyle w:val="Subsection"/>
                            <w:ind w:right="0"/>
                            <w:rPr>
                              <w:rStyle w:val="Emphasis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  <w14:ligatures w14:val="standardContextual"/>
                            </w:rPr>
                            <w:t>Early Warning</w:t>
                          </w:r>
                        </w:p>
                        <w:p w14:paraId="1F84E83A" w14:textId="77777777" w:rsidR="00FB76B1" w:rsidRPr="00E36F6D" w:rsidRDefault="00FB76B1" w:rsidP="00CD78FD">
                          <w:pPr>
                            <w:pStyle w:val="Subsection"/>
                            <w:ind w:right="0"/>
                            <w:rPr>
                              <w:i/>
                              <w:iCs/>
                              <w:color w:val="404040" w:themeColor="text1" w:themeTint="BF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</w:rPr>
                            <w:t>Financial Services Company</w:t>
                          </w:r>
                        </w:p>
                      </w:tc>
                      <w:tc>
                        <w:tcPr>
                          <w:tcW w:w="267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8CDBB02" w14:textId="77777777" w:rsidR="00FB76B1" w:rsidRPr="00E36F6D" w:rsidRDefault="00FB76B1" w:rsidP="00CD78FD">
                          <w:pPr>
                            <w:pStyle w:val="Subsection"/>
                            <w:ind w:right="0"/>
                            <w:jc w:val="right"/>
                            <w:rPr>
                              <w:rStyle w:val="Emphasis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  <w14:ligatures w14:val="standardContextual"/>
                            </w:rPr>
                            <w:t>North Scottsdale</w:t>
                          </w:r>
                          <w:r w:rsidRPr="00E36F6D">
                            <w:rPr>
                              <w:rStyle w:val="Emphasis"/>
                              <w14:ligatures w14:val="standardContextual"/>
                            </w:rPr>
                            <w:t>, AZ</w:t>
                          </w:r>
                        </w:p>
                        <w:p w14:paraId="178C0F93" w14:textId="77777777" w:rsidR="00FB76B1" w:rsidRPr="00E36F6D" w:rsidRDefault="00FB76B1" w:rsidP="00DA1224">
                          <w:pPr>
                            <w:pStyle w:val="Subsection"/>
                            <w:ind w:right="0"/>
                            <w:jc w:val="right"/>
                            <w:rPr>
                              <w:rStyle w:val="Emphasis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</w:rPr>
                            <w:t>June</w:t>
                          </w:r>
                          <w:r w:rsidRPr="00DA5711">
                            <w:rPr>
                              <w:rStyle w:val="Emphasis"/>
                            </w:rPr>
                            <w:t xml:space="preserve"> 2016–</w:t>
                          </w:r>
                          <w:r>
                            <w:rPr>
                              <w:rStyle w:val="Emphasis"/>
                            </w:rPr>
                            <w:t>August</w:t>
                          </w:r>
                          <w:r w:rsidRPr="00DA5711">
                            <w:rPr>
                              <w:rStyle w:val="Emphasis"/>
                            </w:rPr>
                            <w:t xml:space="preserve"> 2016</w:t>
                          </w:r>
                        </w:p>
                      </w:tc>
                    </w:tr>
                  </w:tbl>
                  <w:p w14:paraId="476CDF49" w14:textId="0F7D20D4" w:rsidR="00FB76B1" w:rsidRPr="00F46FC3" w:rsidRDefault="00FB76B1" w:rsidP="00397E94">
                    <w:pPr>
                      <w:pStyle w:val="ListBullet"/>
                      <w:rPr>
                        <w:rStyle w:val="Emphasis"/>
                        <w:i w:val="0"/>
                        <w:iCs w:val="0"/>
                        <w:color w:val="595959" w:themeColor="text1" w:themeTint="A6"/>
                      </w:rPr>
                    </w:pPr>
                    <w:r>
                      <w:t>Simplified JBoss deployments and extended projects with Maven to utilize Selenium for E2E testing</w:t>
                    </w:r>
                  </w:p>
                </w:tc>
              </w:tr>
            </w:sdtContent>
          </w:sdt>
          <w:sdt>
            <w:sdtPr>
              <w:rPr>
                <w:rStyle w:val="Emphasis"/>
                <w:color w:val="6D7476"/>
                <w:spacing w:val="20"/>
                <w:sz w:val="16"/>
                <w14:ligatures w14:val="standardContextual"/>
              </w:rPr>
              <w:id w:val="-1212719652"/>
              <w:placeholder>
                <w:docPart w:val="F6A3C6E0E4E447D5B98A9196D32241C7"/>
              </w:placeholder>
              <w15:repeatingSectionItem/>
            </w:sdtPr>
            <w:sdtEndPr>
              <w:rPr>
                <w:rStyle w:val="Emphasis"/>
                <w:i w:val="0"/>
                <w:iCs w:val="0"/>
                <w:color w:val="595959" w:themeColor="text1" w:themeTint="A6"/>
                <w:spacing w:val="0"/>
                <w:sz w:val="19"/>
                <w14:ligatures w14:val="none"/>
              </w:rPr>
            </w:sdtEndPr>
            <w:sdtContent>
              <w:tr w:rsidR="00DA1224" w:rsidRPr="00E36F6D" w14:paraId="4444E084" w14:textId="77777777" w:rsidTr="00196B50">
                <w:tc>
                  <w:tcPr>
                    <w:tcW w:w="5000" w:type="pct"/>
                  </w:tcPr>
                  <w:tbl>
                    <w:tblPr>
                      <w:tblW w:w="5340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670"/>
                      <w:gridCol w:w="2670"/>
                    </w:tblGrid>
                    <w:tr w:rsidR="00DA1224" w:rsidRPr="00E36F6D" w14:paraId="6713070A" w14:textId="77777777" w:rsidTr="00AF24F7">
                      <w:trPr>
                        <w:trHeight w:val="432"/>
                      </w:trPr>
                      <w:tc>
                        <w:tcPr>
                          <w:tcW w:w="267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C501B06" w14:textId="77777777" w:rsidR="00DA1224" w:rsidRPr="00E36F6D" w:rsidRDefault="00DA1224" w:rsidP="00CD78FD">
                          <w:pPr>
                            <w:pStyle w:val="Subsection"/>
                            <w:ind w:right="0"/>
                            <w:rPr>
                              <w:b/>
                              <w14:ligatures w14:val="standardContextual"/>
                            </w:rPr>
                          </w:pPr>
                          <w:r>
                            <w:rPr>
                              <w:b/>
                              <w14:ligatures w14:val="standardContextual"/>
                            </w:rPr>
                            <w:t>Senior S</w:t>
                          </w:r>
                          <w:r w:rsidRPr="00E36F6D">
                            <w:rPr>
                              <w:b/>
                              <w14:ligatures w14:val="standardContextual"/>
                            </w:rPr>
                            <w:t>oftware Developer</w:t>
                          </w:r>
                        </w:p>
                        <w:p w14:paraId="78296CC6" w14:textId="77777777" w:rsidR="00DA1224" w:rsidRPr="00E36F6D" w:rsidRDefault="00DA1224" w:rsidP="00CD78FD">
                          <w:pPr>
                            <w:pStyle w:val="Subsection"/>
                            <w:ind w:right="0"/>
                            <w:rPr>
                              <w:rStyle w:val="Emphasis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  <w14:ligatures w14:val="standardContextual"/>
                            </w:rPr>
                            <w:t>Avid Ratings</w:t>
                          </w:r>
                        </w:p>
                        <w:p w14:paraId="683EDF97" w14:textId="77777777" w:rsidR="00DA1224" w:rsidRPr="00E36F6D" w:rsidRDefault="00DA1224" w:rsidP="00CD78FD">
                          <w:pPr>
                            <w:pStyle w:val="Subsection"/>
                            <w:ind w:right="0"/>
                            <w:rPr>
                              <w:i/>
                              <w:iCs/>
                              <w:color w:val="404040" w:themeColor="text1" w:themeTint="BF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</w:rPr>
                            <w:t>Customer Experience Company</w:t>
                          </w:r>
                        </w:p>
                      </w:tc>
                      <w:tc>
                        <w:tcPr>
                          <w:tcW w:w="267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F1480D7" w14:textId="77777777" w:rsidR="00DA1224" w:rsidRPr="00E36F6D" w:rsidRDefault="00DA1224" w:rsidP="00CD78FD">
                          <w:pPr>
                            <w:pStyle w:val="Subsection"/>
                            <w:ind w:right="0"/>
                            <w:jc w:val="right"/>
                            <w:rPr>
                              <w:rStyle w:val="Emphasis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  <w14:ligatures w14:val="standardContextual"/>
                            </w:rPr>
                            <w:t>Mesa</w:t>
                          </w:r>
                          <w:r w:rsidRPr="00E36F6D">
                            <w:rPr>
                              <w:rStyle w:val="Emphasis"/>
                              <w14:ligatures w14:val="standardContextual"/>
                            </w:rPr>
                            <w:t>, AZ</w:t>
                          </w:r>
                        </w:p>
                        <w:p w14:paraId="609FA1E7" w14:textId="77777777" w:rsidR="00DA1224" w:rsidRPr="00E36F6D" w:rsidRDefault="00DA1224" w:rsidP="00F46FC3">
                          <w:pPr>
                            <w:pStyle w:val="Subsection"/>
                            <w:ind w:right="0"/>
                            <w:jc w:val="right"/>
                            <w:rPr>
                              <w:rStyle w:val="Emphasis"/>
                              <w14:ligatures w14:val="standardContextual"/>
                            </w:rPr>
                          </w:pPr>
                          <w:r w:rsidRPr="00DA5711">
                            <w:rPr>
                              <w:rStyle w:val="Emphasis"/>
                            </w:rPr>
                            <w:t>March 2016–</w:t>
                          </w:r>
                          <w:r>
                            <w:rPr>
                              <w:rStyle w:val="Emphasis"/>
                            </w:rPr>
                            <w:t>June</w:t>
                          </w:r>
                          <w:r w:rsidRPr="00DA5711">
                            <w:rPr>
                              <w:rStyle w:val="Emphasis"/>
                            </w:rPr>
                            <w:t xml:space="preserve"> 2016</w:t>
                          </w:r>
                        </w:p>
                      </w:tc>
                    </w:tr>
                  </w:tbl>
                  <w:p w14:paraId="6001E897" w14:textId="50B1D725" w:rsidR="00DA1224" w:rsidRPr="00F46FC3" w:rsidRDefault="00DA1224" w:rsidP="003F1A51">
                    <w:pPr>
                      <w:pStyle w:val="ListBullet"/>
                      <w:rPr>
                        <w:rStyle w:val="Emphasis"/>
                        <w:i w:val="0"/>
                        <w:iCs w:val="0"/>
                        <w:color w:val="595959" w:themeColor="text1" w:themeTint="A6"/>
                      </w:rPr>
                    </w:pPr>
                    <w:r>
                      <w:t xml:space="preserve">Redesigned </w:t>
                    </w:r>
                    <w:r w:rsidR="003F1A51">
                      <w:t xml:space="preserve">web pages and web apps, </w:t>
                    </w:r>
                    <w:r>
                      <w:t>rewrote dashboards in Angular 2 with angular-cli</w:t>
                    </w:r>
                  </w:p>
                </w:tc>
              </w:tr>
            </w:sdtContent>
          </w:sdt>
          <w:sdt>
            <w:sdtPr>
              <w:rPr>
                <w:rStyle w:val="Emphasis"/>
                <w:color w:val="6D7476"/>
                <w:spacing w:val="20"/>
                <w:sz w:val="16"/>
                <w14:ligatures w14:val="standardContextual"/>
              </w:rPr>
              <w:id w:val="1492992047"/>
              <w:placeholder>
                <w:docPart w:val="439BC48DF05441FB91770E049C703D4F"/>
              </w:placeholder>
              <w15:repeatingSectionItem/>
            </w:sdtPr>
            <w:sdtEndPr>
              <w:rPr>
                <w:rStyle w:val="Emphasis"/>
                <w:i w:val="0"/>
                <w:iCs w:val="0"/>
                <w:color w:val="595959" w:themeColor="text1" w:themeTint="A6"/>
                <w:spacing w:val="0"/>
                <w:sz w:val="19"/>
                <w14:ligatures w14:val="none"/>
              </w:rPr>
            </w:sdtEndPr>
            <w:sdtContent>
              <w:tr w:rsidR="005B6A53" w:rsidRPr="00E36F6D" w14:paraId="0E9A9C28" w14:textId="77777777" w:rsidTr="00196B50">
                <w:tc>
                  <w:tcPr>
                    <w:tcW w:w="5000" w:type="pct"/>
                  </w:tcPr>
                  <w:tbl>
                    <w:tblPr>
                      <w:tblW w:w="5340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670"/>
                      <w:gridCol w:w="2670"/>
                    </w:tblGrid>
                    <w:tr w:rsidR="005B6A53" w:rsidRPr="00E36F6D" w14:paraId="3B5F3C23" w14:textId="77777777" w:rsidTr="00AF24F7">
                      <w:trPr>
                        <w:trHeight w:val="432"/>
                      </w:trPr>
                      <w:tc>
                        <w:tcPr>
                          <w:tcW w:w="267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2A69B7A" w14:textId="77777777" w:rsidR="005B6A53" w:rsidRPr="00E36F6D" w:rsidRDefault="005B6A53" w:rsidP="00CD78FD">
                          <w:pPr>
                            <w:pStyle w:val="Subsection"/>
                            <w:ind w:right="0"/>
                            <w:rPr>
                              <w:b/>
                              <w14:ligatures w14:val="standardContextual"/>
                            </w:rPr>
                          </w:pPr>
                          <w:r w:rsidRPr="00E36F6D">
                            <w:rPr>
                              <w:b/>
                              <w14:ligatures w14:val="standardContextual"/>
                            </w:rPr>
                            <w:t>Software Developer</w:t>
                          </w:r>
                        </w:p>
                        <w:p w14:paraId="5CA76CE3" w14:textId="77777777" w:rsidR="005B6A53" w:rsidRPr="00E36F6D" w:rsidRDefault="005B6A53" w:rsidP="00CD78FD">
                          <w:pPr>
                            <w:pStyle w:val="Subsection"/>
                            <w:ind w:right="0"/>
                            <w:rPr>
                              <w:rStyle w:val="Emphasis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  <w14:ligatures w14:val="standardContextual"/>
                            </w:rPr>
                            <w:t>Parsus</w:t>
                          </w:r>
                        </w:p>
                        <w:p w14:paraId="1E092AF1" w14:textId="77777777" w:rsidR="005B6A53" w:rsidRPr="00E36F6D" w:rsidRDefault="005B6A53" w:rsidP="00CD78FD">
                          <w:pPr>
                            <w:pStyle w:val="Subsection"/>
                            <w:ind w:right="0"/>
                            <w:rPr>
                              <w:i/>
                              <w:iCs/>
                              <w:color w:val="404040" w:themeColor="text1" w:themeTint="BF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  <w14:ligatures w14:val="standardContextual"/>
                            </w:rPr>
                            <w:t>Software</w:t>
                          </w:r>
                          <w:r w:rsidRPr="00E36F6D">
                            <w:rPr>
                              <w:rStyle w:val="Emphasis"/>
                              <w14:ligatures w14:val="standardContextual"/>
                            </w:rPr>
                            <w:t xml:space="preserve"> Company</w:t>
                          </w:r>
                        </w:p>
                      </w:tc>
                      <w:tc>
                        <w:tcPr>
                          <w:tcW w:w="267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0C1174C" w14:textId="77777777" w:rsidR="005B6A53" w:rsidRPr="00E36F6D" w:rsidRDefault="005B6A53" w:rsidP="00CD78FD">
                          <w:pPr>
                            <w:pStyle w:val="Subsection"/>
                            <w:ind w:right="0"/>
                            <w:jc w:val="right"/>
                            <w:rPr>
                              <w:rStyle w:val="Emphasis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  <w14:ligatures w14:val="standardContextual"/>
                            </w:rPr>
                            <w:t>North Scottsdale</w:t>
                          </w:r>
                          <w:r w:rsidRPr="00E36F6D">
                            <w:rPr>
                              <w:rStyle w:val="Emphasis"/>
                              <w14:ligatures w14:val="standardContextual"/>
                            </w:rPr>
                            <w:t>, AZ</w:t>
                          </w:r>
                        </w:p>
                        <w:p w14:paraId="6AA79DD7" w14:textId="77777777" w:rsidR="005B6A53" w:rsidRPr="00E36F6D" w:rsidRDefault="005B6A53" w:rsidP="00CD78FD">
                          <w:pPr>
                            <w:pStyle w:val="Subsection"/>
                            <w:ind w:right="0"/>
                            <w:jc w:val="right"/>
                            <w:rPr>
                              <w:rStyle w:val="Emphasis"/>
                              <w14:ligatures w14:val="standardContextual"/>
                            </w:rPr>
                          </w:pPr>
                          <w:r w:rsidRPr="00DA5711">
                            <w:rPr>
                              <w:rStyle w:val="Emphasis"/>
                            </w:rPr>
                            <w:t>February 2015–March 2016</w:t>
                          </w:r>
                        </w:p>
                      </w:tc>
                    </w:tr>
                  </w:tbl>
                  <w:p w14:paraId="4F92EE4B" w14:textId="7D533A68" w:rsidR="005B6A53" w:rsidRDefault="005B6A53" w:rsidP="00CD78FD">
                    <w:pPr>
                      <w:pStyle w:val="ListBullet"/>
                    </w:pPr>
                    <w:r>
                      <w:t>Designed look and feel for apps and i</w:t>
                    </w:r>
                    <w:r w:rsidRPr="00E7006B">
                      <w:t xml:space="preserve">mproved </w:t>
                    </w:r>
                    <w:r w:rsidR="00DA1224">
                      <w:t>UX</w:t>
                    </w:r>
                    <w:r>
                      <w:t xml:space="preserve"> </w:t>
                    </w:r>
                    <w:r w:rsidRPr="00E7006B">
                      <w:t xml:space="preserve">for mobile </w:t>
                    </w:r>
                    <w:r>
                      <w:t>apps</w:t>
                    </w:r>
                    <w:r w:rsidRPr="00E7006B">
                      <w:t xml:space="preserve"> by </w:t>
                    </w:r>
                    <w:r>
                      <w:t xml:space="preserve">moving </w:t>
                    </w:r>
                    <w:r w:rsidR="00DA1224">
                      <w:t>UI</w:t>
                    </w:r>
                    <w:r>
                      <w:t xml:space="preserve"> towards iOS Human Interface Guidelines</w:t>
                    </w:r>
                  </w:p>
                  <w:p w14:paraId="52CC9C72" w14:textId="39FA5011" w:rsidR="005B6A53" w:rsidRPr="00CD78FD" w:rsidRDefault="005B6A53" w:rsidP="001106B4">
                    <w:pPr>
                      <w:pStyle w:val="ListBullet"/>
                      <w:rPr>
                        <w:rStyle w:val="Emphasis"/>
                        <w:i w:val="0"/>
                        <w:iCs w:val="0"/>
                        <w:color w:val="595959" w:themeColor="text1" w:themeTint="A6"/>
                      </w:rPr>
                    </w:pPr>
                    <w:r>
                      <w:t xml:space="preserve">Advocated open source </w:t>
                    </w:r>
                    <w:r w:rsidR="001106B4">
                      <w:t xml:space="preserve">contributions </w:t>
                    </w:r>
                    <w:r>
                      <w:t>through GitHub</w:t>
                    </w:r>
                  </w:p>
                </w:tc>
              </w:tr>
            </w:sdtContent>
          </w:sdt>
          <w:sdt>
            <w:sdtPr>
              <w:rPr>
                <w:rStyle w:val="Emphasis"/>
                <w:color w:val="6D7476"/>
                <w:spacing w:val="20"/>
                <w:sz w:val="16"/>
                <w14:ligatures w14:val="standardContextual"/>
              </w:rPr>
              <w:id w:val="-1603802037"/>
              <w:placeholder>
                <w:docPart w:val="434B27CC670E41379B6DDD71A7463480"/>
              </w:placeholder>
              <w15:repeatingSectionItem/>
            </w:sdtPr>
            <w:sdtEndPr>
              <w:rPr>
                <w:rStyle w:val="Emphasis"/>
                <w:i w:val="0"/>
                <w:iCs w:val="0"/>
                <w:color w:val="595959" w:themeColor="text1" w:themeTint="A6"/>
                <w:spacing w:val="0"/>
                <w:sz w:val="19"/>
                <w14:ligatures w14:val="none"/>
              </w:rPr>
            </w:sdtEndPr>
            <w:sdtContent>
              <w:tr w:rsidR="00CD78FD" w:rsidRPr="00E36F6D" w14:paraId="689D9EFA" w14:textId="77777777" w:rsidTr="00196B50">
                <w:tc>
                  <w:tcPr>
                    <w:tcW w:w="5000" w:type="pct"/>
                  </w:tcPr>
                  <w:tbl>
                    <w:tblPr>
                      <w:tblW w:w="5340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670"/>
                      <w:gridCol w:w="2670"/>
                    </w:tblGrid>
                    <w:tr w:rsidR="00CD78FD" w:rsidRPr="00E36F6D" w14:paraId="1ED7A65C" w14:textId="77777777" w:rsidTr="00AF24F7">
                      <w:trPr>
                        <w:trHeight w:val="432"/>
                      </w:trPr>
                      <w:tc>
                        <w:tcPr>
                          <w:tcW w:w="267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925BDFE" w14:textId="35A4B43F" w:rsidR="00CD78FD" w:rsidRPr="00E36F6D" w:rsidRDefault="00CD78FD" w:rsidP="00CD78FD">
                          <w:pPr>
                            <w:pStyle w:val="Subsection"/>
                            <w:ind w:right="0"/>
                            <w:rPr>
                              <w:b/>
                              <w14:ligatures w14:val="standardContextual"/>
                            </w:rPr>
                          </w:pPr>
                          <w:r w:rsidRPr="00E36F6D">
                            <w:rPr>
                              <w:b/>
                              <w14:ligatures w14:val="standardContextual"/>
                            </w:rPr>
                            <w:t>Software Developer</w:t>
                          </w:r>
                        </w:p>
                        <w:p w14:paraId="77F68420" w14:textId="77777777" w:rsidR="00CD78FD" w:rsidRPr="00E36F6D" w:rsidRDefault="00CD78FD" w:rsidP="00CD78FD">
                          <w:pPr>
                            <w:pStyle w:val="Subsection"/>
                            <w:ind w:right="0"/>
                            <w:rPr>
                              <w:rStyle w:val="Emphasis"/>
                              <w14:ligatures w14:val="standardContextual"/>
                            </w:rPr>
                          </w:pPr>
                          <w:r w:rsidRPr="00E36F6D">
                            <w:rPr>
                              <w:rStyle w:val="Emphasis"/>
                              <w14:ligatures w14:val="standardContextual"/>
                            </w:rPr>
                            <w:t>NPL</w:t>
                          </w:r>
                        </w:p>
                        <w:p w14:paraId="4737AB12" w14:textId="77777777" w:rsidR="00CD78FD" w:rsidRPr="00E36F6D" w:rsidRDefault="00CD78FD" w:rsidP="00CD78FD">
                          <w:pPr>
                            <w:pStyle w:val="Subsection"/>
                            <w:ind w:right="0"/>
                            <w:rPr>
                              <w:i/>
                              <w:iCs/>
                              <w:color w:val="404040" w:themeColor="text1" w:themeTint="BF"/>
                              <w14:ligatures w14:val="standardContextual"/>
                            </w:rPr>
                          </w:pPr>
                          <w:r w:rsidRPr="00E36F6D">
                            <w:rPr>
                              <w:rStyle w:val="Emphasis"/>
                              <w14:ligatures w14:val="standardContextual"/>
                            </w:rPr>
                            <w:t>Construction Company</w:t>
                          </w:r>
                        </w:p>
                      </w:tc>
                      <w:tc>
                        <w:tcPr>
                          <w:tcW w:w="267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DAABDA9" w14:textId="77777777" w:rsidR="00CD78FD" w:rsidRPr="00E36F6D" w:rsidRDefault="00CD78FD" w:rsidP="00CD78FD">
                          <w:pPr>
                            <w:pStyle w:val="Subsection"/>
                            <w:ind w:right="0"/>
                            <w:jc w:val="right"/>
                            <w:rPr>
                              <w:rStyle w:val="Emphasis"/>
                              <w14:ligatures w14:val="standardContextual"/>
                            </w:rPr>
                          </w:pPr>
                          <w:r w:rsidRPr="00E36F6D">
                            <w:rPr>
                              <w:rStyle w:val="Emphasis"/>
                              <w14:ligatures w14:val="standardContextual"/>
                            </w:rPr>
                            <w:t>Phoenix, AZ</w:t>
                          </w:r>
                        </w:p>
                        <w:p w14:paraId="5A3ADA5A" w14:textId="77777777" w:rsidR="00CD78FD" w:rsidRPr="00E36F6D" w:rsidRDefault="00CD78FD" w:rsidP="00CD78FD">
                          <w:pPr>
                            <w:pStyle w:val="Subsection"/>
                            <w:ind w:right="0"/>
                            <w:jc w:val="right"/>
                            <w:rPr>
                              <w:rStyle w:val="Emphasis"/>
                              <w14:ligatures w14:val="standardContextual"/>
                            </w:rPr>
                          </w:pPr>
                          <w:r w:rsidRPr="00E36F6D">
                            <w:rPr>
                              <w:rStyle w:val="Emphasis"/>
                              <w14:ligatures w14:val="standardContextual"/>
                            </w:rPr>
                            <w:t>March 2014</w:t>
                          </w:r>
                          <w:r w:rsidRPr="00E36F6D">
                            <w:rPr>
                              <w:rFonts w:ascii="Arial" w:hAnsi="Arial" w:cs="Arial"/>
                              <w:color w:val="545454"/>
                              <w:shd w:val="clear" w:color="auto" w:fill="FFFFFF"/>
                              <w14:ligatures w14:val="standardContextual"/>
                            </w:rPr>
                            <w:t>–</w:t>
                          </w:r>
                          <w:r w:rsidRPr="00E36F6D">
                            <w:rPr>
                              <w:rStyle w:val="Emphasis"/>
                              <w14:ligatures w14:val="standardContextual"/>
                            </w:rPr>
                            <w:t>November 2014</w:t>
                          </w:r>
                        </w:p>
                      </w:tc>
                    </w:tr>
                  </w:tbl>
                  <w:p w14:paraId="5215CDF8" w14:textId="52969441" w:rsidR="00CD78FD" w:rsidRPr="00E36F6D" w:rsidRDefault="00CD78FD" w:rsidP="00CD78FD">
                    <w:pPr>
                      <w:pStyle w:val="ListBullet"/>
                      <w:rPr>
                        <w14:ligatures w14:val="standardContextual"/>
                      </w:rPr>
                    </w:pPr>
                    <w:r w:rsidRPr="00E36F6D">
                      <w:rPr>
                        <w14:ligatures w14:val="standardContextual"/>
                      </w:rPr>
                      <w:t xml:space="preserve">Extended in-house </w:t>
                    </w:r>
                    <w:r w:rsidR="00DA1224">
                      <w:rPr>
                        <w14:ligatures w14:val="standardContextual"/>
                      </w:rPr>
                      <w:t>REST</w:t>
                    </w:r>
                    <w:r w:rsidRPr="00E36F6D">
                      <w:rPr>
                        <w14:ligatures w14:val="standardContextual"/>
                      </w:rPr>
                      <w:t xml:space="preserve"> API in Node.js for payroll over SAP</w:t>
                    </w:r>
                    <w:r w:rsidR="00DA1224">
                      <w:rPr>
                        <w14:ligatures w14:val="standardContextual"/>
                      </w:rPr>
                      <w:t xml:space="preserve">, </w:t>
                    </w:r>
                    <w:r w:rsidR="001106B4">
                      <w:rPr>
                        <w14:ligatures w14:val="standardContextual"/>
                      </w:rPr>
                      <w:t>built</w:t>
                    </w:r>
                    <w:r w:rsidRPr="00E36F6D">
                      <w:rPr>
                        <w14:ligatures w14:val="standardContextual"/>
                      </w:rPr>
                      <w:t xml:space="preserve"> telemetrics in Objective-C </w:t>
                    </w:r>
                    <w:r w:rsidR="00DA1224">
                      <w:rPr>
                        <w14:ligatures w14:val="standardContextual"/>
                      </w:rPr>
                      <w:t xml:space="preserve">to </w:t>
                    </w:r>
                    <w:r w:rsidRPr="00E36F6D">
                      <w:rPr>
                        <w14:ligatures w14:val="standardContextual"/>
                      </w:rPr>
                      <w:t>track mobile usage</w:t>
                    </w:r>
                  </w:p>
                  <w:p w14:paraId="298B85ED" w14:textId="222C2F05" w:rsidR="00CD78FD" w:rsidRPr="00CD78FD" w:rsidRDefault="00CD78FD" w:rsidP="00397E94">
                    <w:pPr>
                      <w:pStyle w:val="ListBullet"/>
                      <w:rPr>
                        <w:rStyle w:val="Emphasis"/>
                        <w:i w:val="0"/>
                        <w:iCs w:val="0"/>
                        <w:color w:val="595959" w:themeColor="text1" w:themeTint="A6"/>
                      </w:rPr>
                    </w:pPr>
                    <w:r w:rsidRPr="00E36F6D">
                      <w:rPr>
                        <w14:ligatures w14:val="standardContextual"/>
                      </w:rPr>
                      <w:t>Designed in-house automation</w:t>
                    </w:r>
                    <w:r w:rsidR="00397E94">
                      <w:rPr>
                        <w14:ligatures w14:val="standardContextual"/>
                      </w:rPr>
                      <w:t>,</w:t>
                    </w:r>
                    <w:r w:rsidRPr="00E36F6D">
                      <w:rPr>
                        <w14:ligatures w14:val="standardContextual"/>
                      </w:rPr>
                      <w:t xml:space="preserve"> </w:t>
                    </w:r>
                    <w:r w:rsidR="00DA1224">
                      <w:rPr>
                        <w14:ligatures w14:val="standardContextual"/>
                      </w:rPr>
                      <w:t>CI with</w:t>
                    </w:r>
                    <w:r w:rsidRPr="00E36F6D">
                      <w:rPr>
                        <w14:ligatures w14:val="standardContextual"/>
                      </w:rPr>
                      <w:t xml:space="preserve"> Node, Git, and Grunt</w:t>
                    </w:r>
                  </w:p>
                </w:tc>
              </w:tr>
            </w:sdtContent>
          </w:sdt>
        </w:sdtContent>
      </w:sdt>
    </w:tbl>
    <w:p w14:paraId="3F7A0ED2" w14:textId="77777777" w:rsidR="00E66B49" w:rsidRDefault="00E66B49">
      <w:pPr>
        <w:rPr>
          <w14:ligatures w14:val="standardContextual"/>
        </w:rPr>
        <w:sectPr w:rsidR="00E66B49" w:rsidSect="00E66B49"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1584" w:footer="720" w:gutter="0"/>
          <w:cols w:num="2" w:space="720" w:equalWidth="0">
            <w:col w:w="3300" w:space="720"/>
            <w:col w:w="5340"/>
          </w:cols>
          <w:docGrid w:linePitch="360"/>
        </w:sectPr>
      </w:pPr>
    </w:p>
    <w:p w14:paraId="740692E8" w14:textId="77777777" w:rsidR="00E4487C" w:rsidRPr="00E36F6D" w:rsidRDefault="00E4487C" w:rsidP="00E4487C">
      <w:pPr>
        <w:pStyle w:val="NoSpacing"/>
        <w:rPr>
          <w14:ligatures w14:val="standardContextual"/>
        </w:rPr>
      </w:pPr>
    </w:p>
    <w:p w14:paraId="3B3EB7A2" w14:textId="1203E913" w:rsidR="00E4487C" w:rsidRPr="00E36F6D" w:rsidRDefault="00E4487C" w:rsidP="00E4487C">
      <w:pPr>
        <w:pStyle w:val="SectionHeading"/>
        <w:rPr>
          <w14:ligatures w14:val="standardContextual"/>
        </w:rPr>
      </w:pPr>
      <w:r>
        <w:rPr>
          <w14:ligatures w14:val="standardContextual"/>
        </w:rPr>
        <w:t>References</w:t>
      </w:r>
    </w:p>
    <w:tbl>
      <w:tblPr>
        <w:tblStyle w:val="ResumeTable"/>
        <w:tblW w:w="5000" w:type="pct"/>
        <w:tblLook w:val="04C0" w:firstRow="0" w:lastRow="1" w:firstColumn="1" w:lastColumn="0" w:noHBand="0" w:noVBand="1"/>
        <w:tblDescription w:val="Experience"/>
      </w:tblPr>
      <w:tblGrid>
        <w:gridCol w:w="9360"/>
      </w:tblGrid>
      <w:tr w:rsidR="00E4487C" w:rsidRPr="00E36F6D" w14:paraId="513BCF52" w14:textId="77777777" w:rsidTr="002A44D5">
        <w:trPr>
          <w:trHeight w:hRule="exact" w:val="58"/>
        </w:trPr>
        <w:tc>
          <w:tcPr>
            <w:tcW w:w="5000" w:type="pct"/>
          </w:tcPr>
          <w:p w14:paraId="7017844F" w14:textId="77777777" w:rsidR="00E4487C" w:rsidRPr="00E36F6D" w:rsidRDefault="00E4487C" w:rsidP="002F387F">
            <w:pPr>
              <w:rPr>
                <w14:ligatures w14:val="standardContextual"/>
              </w:rPr>
            </w:pPr>
          </w:p>
        </w:tc>
      </w:tr>
      <w:sdt>
        <w:sdtPr>
          <w:rPr>
            <w:color w:val="595959" w:themeColor="text1" w:themeTint="A6"/>
            <w14:ligatures w14:val="standardContextual"/>
          </w:rPr>
          <w:id w:val="-64413226"/>
          <w15:repeatingSection/>
        </w:sdtPr>
        <w:sdtContent>
          <w:sdt>
            <w:sdtPr>
              <w:rPr>
                <w:color w:val="595959" w:themeColor="text1" w:themeTint="A6"/>
                <w14:ligatures w14:val="standardContextual"/>
              </w:rPr>
              <w:id w:val="2121026090"/>
              <w:placeholder>
                <w:docPart w:val="3E0CEE3DFFE8496299B31567FF527235"/>
              </w:placeholder>
              <w15:repeatingSectionItem/>
            </w:sdtPr>
            <w:sdtContent>
              <w:tr w:rsidR="007A3E62" w:rsidRPr="00E36F6D" w14:paraId="40F40D75" w14:textId="77777777" w:rsidTr="002A44D5">
                <w:tc>
                  <w:tcPr>
                    <w:tcW w:w="5000" w:type="pct"/>
                  </w:tcPr>
                  <w:tbl>
                    <w:tblPr>
                      <w:tblW w:w="9360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680"/>
                      <w:gridCol w:w="4680"/>
                    </w:tblGrid>
                    <w:tr w:rsidR="007A3E62" w:rsidRPr="00E36F6D" w14:paraId="66001F47" w14:textId="77777777" w:rsidTr="00E4487C">
                      <w:trPr>
                        <w:trHeight w:val="432"/>
                      </w:trPr>
                      <w:tc>
                        <w:tcPr>
                          <w:tcW w:w="46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4A41B78" w14:textId="07234146" w:rsidR="007A3E62" w:rsidRPr="00E36F6D" w:rsidRDefault="007A3E62" w:rsidP="002F387F">
                          <w:pPr>
                            <w:pStyle w:val="Subsection"/>
                            <w:ind w:right="0"/>
                            <w:rPr>
                              <w14:ligatures w14:val="standardContextual"/>
                            </w:rPr>
                          </w:pPr>
                          <w:r>
                            <w:rPr>
                              <w:b/>
                              <w14:ligatures w14:val="standardContextual"/>
                            </w:rPr>
                            <w:t>Travis Sween</w:t>
                          </w:r>
                        </w:p>
                        <w:p w14:paraId="66BEB24B" w14:textId="177BD003" w:rsidR="007A3E62" w:rsidRPr="00E36F6D" w:rsidRDefault="007A3E62" w:rsidP="002F387F">
                          <w:pPr>
                            <w:pStyle w:val="Subsection"/>
                            <w:ind w:right="0"/>
                            <w:rPr>
                              <w:rStyle w:val="Emphasis"/>
                              <w14:ligatures w14:val="standardContextual"/>
                            </w:rPr>
                          </w:pPr>
                          <w:r w:rsidRPr="007A3E62">
                            <w:rPr>
                              <w:rStyle w:val="Emphasis"/>
                              <w14:ligatures w14:val="standardContextual"/>
                            </w:rPr>
                            <w:t>CSAA Insurance Group</w:t>
                          </w:r>
                        </w:p>
                        <w:p w14:paraId="3CCAD012" w14:textId="009870A6" w:rsidR="007A3E62" w:rsidRPr="00E36F6D" w:rsidRDefault="007A3E62" w:rsidP="007A3E62">
                          <w:pPr>
                            <w:pStyle w:val="Subsection"/>
                            <w:ind w:right="0"/>
                            <w:rPr>
                              <w:i/>
                              <w:iCs/>
                              <w:color w:val="404040" w:themeColor="text1" w:themeTint="BF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</w:rPr>
                            <w:t>Director, Digital Services</w:t>
                          </w:r>
                        </w:p>
                      </w:tc>
                      <w:tc>
                        <w:tcPr>
                          <w:tcW w:w="46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B9D20CC" w14:textId="20DEA6DB" w:rsidR="007A3E62" w:rsidRPr="007A3E62" w:rsidRDefault="007A3E62" w:rsidP="007A3E62">
                          <w:pPr>
                            <w:pStyle w:val="ContactInfo"/>
                            <w:rPr>
                              <w:rStyle w:val="Emphasis"/>
                              <w:i/>
                              <w:iCs w:val="0"/>
                              <w:color w:val="A89B7B"/>
                            </w:rPr>
                          </w:pPr>
                          <w:hyperlink r:id="rId13" w:history="1">
                            <w:r w:rsidRPr="007A3E62">
                              <w:rPr>
                                <w:rStyle w:val="Hyperlink"/>
                                <w:color w:val="A89B7B"/>
                                <w:u w:val="none"/>
                              </w:rPr>
                              <w:t>travis.sween@csaa.com</w:t>
                            </w:r>
                          </w:hyperlink>
                        </w:p>
                      </w:tc>
                    </w:tr>
                  </w:tbl>
                  <w:p w14:paraId="2DBCD996" w14:textId="77777777" w:rsidR="007A3E62" w:rsidRPr="00E36F6D" w:rsidRDefault="007A3E62" w:rsidP="00E4487C">
                    <w:pPr>
                      <w:pStyle w:val="ListBullet"/>
                      <w:numPr>
                        <w:ilvl w:val="0"/>
                        <w:numId w:val="0"/>
                      </w:numPr>
                      <w:ind w:left="101" w:right="0"/>
                      <w:rPr>
                        <w14:ligatures w14:val="standardContextual"/>
                      </w:rPr>
                    </w:pPr>
                  </w:p>
                </w:tc>
              </w:tr>
            </w:sdtContent>
          </w:sdt>
          <w:sdt>
            <w:sdtPr>
              <w:rPr>
                <w:color w:val="595959" w:themeColor="text1" w:themeTint="A6"/>
                <w14:ligatures w14:val="standardContextual"/>
              </w:rPr>
              <w:id w:val="1973789221"/>
              <w:placeholder>
                <w:docPart w:val="9ADA93F2BCAF48D698E45525BDAF631A"/>
              </w:placeholder>
              <w15:repeatingSectionItem/>
            </w:sdtPr>
            <w:sdtEndPr/>
            <w:sdtContent>
              <w:tr w:rsidR="00E4487C" w:rsidRPr="00E36F6D" w14:paraId="23693910" w14:textId="77777777" w:rsidTr="002A44D5">
                <w:tc>
                  <w:tcPr>
                    <w:tcW w:w="5000" w:type="pct"/>
                  </w:tcPr>
                  <w:tbl>
                    <w:tblPr>
                      <w:tblW w:w="9360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680"/>
                      <w:gridCol w:w="4680"/>
                    </w:tblGrid>
                    <w:tr w:rsidR="00E4487C" w:rsidRPr="00E36F6D" w14:paraId="3B37E9D1" w14:textId="77777777" w:rsidTr="00E4487C">
                      <w:trPr>
                        <w:trHeight w:val="432"/>
                      </w:trPr>
                      <w:tc>
                        <w:tcPr>
                          <w:tcW w:w="46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E623C25" w14:textId="70F79A7B" w:rsidR="00E4487C" w:rsidRPr="00E36F6D" w:rsidRDefault="006F60D5" w:rsidP="002F387F">
                          <w:pPr>
                            <w:pStyle w:val="Subsection"/>
                            <w:ind w:right="0"/>
                            <w:rPr>
                              <w14:ligatures w14:val="standardContextual"/>
                            </w:rPr>
                          </w:pPr>
                          <w:r>
                            <w:rPr>
                              <w:b/>
                              <w14:ligatures w14:val="standardContextual"/>
                            </w:rPr>
                            <w:t>Chris</w:t>
                          </w:r>
                          <w:r w:rsidR="00E4487C">
                            <w:rPr>
                              <w:b/>
                              <w14:ligatures w14:val="standardContextual"/>
                            </w:rPr>
                            <w:t xml:space="preserve"> </w:t>
                          </w:r>
                          <w:r>
                            <w:rPr>
                              <w:b/>
                              <w14:ligatures w14:val="standardContextual"/>
                            </w:rPr>
                            <w:t>Tranquill</w:t>
                          </w:r>
                        </w:p>
                        <w:p w14:paraId="79AA498E" w14:textId="71638ED4" w:rsidR="00E4487C" w:rsidRPr="00E36F6D" w:rsidRDefault="006F60D5" w:rsidP="002F387F">
                          <w:pPr>
                            <w:pStyle w:val="Subsection"/>
                            <w:ind w:right="0"/>
                            <w:rPr>
                              <w:rStyle w:val="Emphasis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  <w14:ligatures w14:val="standardContextual"/>
                            </w:rPr>
                            <w:t>Early Warning</w:t>
                          </w:r>
                        </w:p>
                        <w:p w14:paraId="14D4BEEE" w14:textId="70B499DF" w:rsidR="00E4487C" w:rsidRPr="00E36F6D" w:rsidRDefault="006F60D5" w:rsidP="006F60D5">
                          <w:pPr>
                            <w:pStyle w:val="Subsection"/>
                            <w:ind w:right="0"/>
                            <w:rPr>
                              <w:i/>
                              <w:iCs/>
                              <w:color w:val="404040" w:themeColor="text1" w:themeTint="BF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</w:rPr>
                            <w:t xml:space="preserve">Manager, </w:t>
                          </w:r>
                          <w:r w:rsidRPr="006F60D5">
                            <w:rPr>
                              <w:rStyle w:val="Emphasis"/>
                            </w:rPr>
                            <w:t>Software Delivery</w:t>
                          </w:r>
                        </w:p>
                      </w:tc>
                      <w:tc>
                        <w:tcPr>
                          <w:tcW w:w="46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7F3B371" w14:textId="12ED3FE3" w:rsidR="00716BB4" w:rsidRPr="00716BB4" w:rsidRDefault="00E60297" w:rsidP="006F60D5">
                          <w:pPr>
                            <w:pStyle w:val="ContactInfo"/>
                            <w:rPr>
                              <w:rStyle w:val="Emphasis"/>
                              <w:i/>
                              <w:iCs w:val="0"/>
                              <w:color w:val="A89B7B"/>
                            </w:rPr>
                          </w:pPr>
                          <w:hyperlink r:id="rId14" w:history="1">
                            <w:r w:rsidR="006F60D5" w:rsidRPr="006F60D5">
                              <w:rPr>
                                <w:rStyle w:val="Hyperlink"/>
                                <w:color w:val="A89B7B"/>
                                <w:u w:val="none"/>
                              </w:rPr>
                              <w:t>ctranquill@gmail.com</w:t>
                            </w:r>
                          </w:hyperlink>
                        </w:p>
                      </w:tc>
                    </w:tr>
                  </w:tbl>
                  <w:p w14:paraId="6B11C2C0" w14:textId="37DE7CCA" w:rsidR="00E4487C" w:rsidRPr="00E36F6D" w:rsidRDefault="00E4487C" w:rsidP="00E4487C">
                    <w:pPr>
                      <w:pStyle w:val="ListBullet"/>
                      <w:numPr>
                        <w:ilvl w:val="0"/>
                        <w:numId w:val="0"/>
                      </w:numPr>
                      <w:ind w:left="101" w:right="0"/>
                      <w:rPr>
                        <w14:ligatures w14:val="standardContextual"/>
                      </w:rPr>
                    </w:pPr>
                  </w:p>
                </w:tc>
              </w:tr>
            </w:sdtContent>
          </w:sdt>
          <w:sdt>
            <w:sdtPr>
              <w:rPr>
                <w:color w:val="595959" w:themeColor="text1" w:themeTint="A6"/>
                <w14:ligatures w14:val="standardContextual"/>
              </w:rPr>
              <w:id w:val="1033314270"/>
              <w:placeholder>
                <w:docPart w:val="5C07F019A3294363AF3B2700388233A3"/>
              </w:placeholder>
              <w15:repeatingSectionItem/>
            </w:sdtPr>
            <w:sdtEndPr/>
            <w:sdtContent>
              <w:tr w:rsidR="006F60D5" w:rsidRPr="00E36F6D" w14:paraId="4ECED7A5" w14:textId="77777777" w:rsidTr="002A44D5">
                <w:tc>
                  <w:tcPr>
                    <w:tcW w:w="5000" w:type="pct"/>
                  </w:tcPr>
                  <w:tbl>
                    <w:tblPr>
                      <w:tblW w:w="9360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680"/>
                      <w:gridCol w:w="4680"/>
                    </w:tblGrid>
                    <w:tr w:rsidR="006F60D5" w:rsidRPr="00E36F6D" w14:paraId="0ED905D9" w14:textId="77777777" w:rsidTr="00E4487C">
                      <w:trPr>
                        <w:trHeight w:val="432"/>
                      </w:trPr>
                      <w:tc>
                        <w:tcPr>
                          <w:tcW w:w="46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C1BB08E" w14:textId="65F3A6A2" w:rsidR="006F60D5" w:rsidRPr="00E36F6D" w:rsidRDefault="0039142F" w:rsidP="002F387F">
                          <w:pPr>
                            <w:pStyle w:val="Subsection"/>
                            <w:ind w:right="0"/>
                            <w:rPr>
                              <w14:ligatures w14:val="standardContextual"/>
                            </w:rPr>
                          </w:pPr>
                          <w:r w:rsidRPr="0039142F">
                            <w:rPr>
                              <w:b/>
                              <w14:ligatures w14:val="standardContextual"/>
                            </w:rPr>
                            <w:t>Gaurav Parekh</w:t>
                          </w:r>
                        </w:p>
                        <w:p w14:paraId="7D5119F7" w14:textId="651914F5" w:rsidR="006F60D5" w:rsidRPr="00E36F6D" w:rsidRDefault="006F60D5" w:rsidP="002F387F">
                          <w:pPr>
                            <w:pStyle w:val="Subsection"/>
                            <w:ind w:right="0"/>
                            <w:rPr>
                              <w:rStyle w:val="Emphasis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  <w14:ligatures w14:val="standardContextual"/>
                            </w:rPr>
                            <w:t>Parsus</w:t>
                          </w:r>
                        </w:p>
                        <w:p w14:paraId="2B5E059A" w14:textId="709995FF" w:rsidR="006F60D5" w:rsidRPr="00E36F6D" w:rsidRDefault="0039142F" w:rsidP="006F60D5">
                          <w:pPr>
                            <w:pStyle w:val="Subsection"/>
                            <w:ind w:right="0"/>
                            <w:rPr>
                              <w:i/>
                              <w:iCs/>
                              <w:color w:val="404040" w:themeColor="text1" w:themeTint="BF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</w:rPr>
                            <w:t>Founder</w:t>
                          </w:r>
                        </w:p>
                      </w:tc>
                      <w:tc>
                        <w:tcPr>
                          <w:tcW w:w="46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D7BBB9A" w14:textId="24393098" w:rsidR="006F60D5" w:rsidRPr="00716BB4" w:rsidRDefault="00E60297" w:rsidP="0039142F">
                          <w:pPr>
                            <w:pStyle w:val="ContactInfo"/>
                            <w:rPr>
                              <w:rStyle w:val="Emphasis"/>
                              <w:i/>
                              <w:iCs w:val="0"/>
                              <w:color w:val="A89B7B"/>
                            </w:rPr>
                          </w:pPr>
                          <w:hyperlink r:id="rId15" w:history="1">
                            <w:r w:rsidR="006F60D5" w:rsidRPr="006F60D5">
                              <w:rPr>
                                <w:rStyle w:val="Hyperlink"/>
                                <w:color w:val="A89B7B"/>
                                <w:u w:val="none"/>
                              </w:rPr>
                              <w:t>g.parekh@parsus.com</w:t>
                            </w:r>
                          </w:hyperlink>
                        </w:p>
                      </w:tc>
                    </w:tr>
                  </w:tbl>
                  <w:p w14:paraId="36C215E6" w14:textId="77777777" w:rsidR="006F60D5" w:rsidRPr="00E36F6D" w:rsidRDefault="006F60D5" w:rsidP="00E4487C">
                    <w:pPr>
                      <w:pStyle w:val="ListBullet"/>
                      <w:numPr>
                        <w:ilvl w:val="0"/>
                        <w:numId w:val="0"/>
                      </w:numPr>
                      <w:ind w:left="101" w:right="0"/>
                      <w:rPr>
                        <w14:ligatures w14:val="standardContextual"/>
                      </w:rPr>
                    </w:pPr>
                  </w:p>
                </w:tc>
              </w:tr>
            </w:sdtContent>
          </w:sdt>
          <w:sdt>
            <w:sdtPr>
              <w:rPr>
                <w:color w:val="595959" w:themeColor="text1" w:themeTint="A6"/>
                <w14:ligatures w14:val="standardContextual"/>
              </w:rPr>
              <w:id w:val="-1936582483"/>
              <w:placeholder>
                <w:docPart w:val="177FAB3F3BCA4F78A325AF13312F70A8"/>
              </w:placeholder>
              <w15:repeatingSectionItem/>
            </w:sdtPr>
            <w:sdtEndPr/>
            <w:sdtContent>
              <w:tr w:rsidR="006F60D5" w:rsidRPr="00E36F6D" w14:paraId="00331F36" w14:textId="77777777" w:rsidTr="002A44D5">
                <w:tc>
                  <w:tcPr>
                    <w:tcW w:w="5000" w:type="pct"/>
                  </w:tcPr>
                  <w:tbl>
                    <w:tblPr>
                      <w:tblW w:w="9360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680"/>
                      <w:gridCol w:w="4680"/>
                    </w:tblGrid>
                    <w:tr w:rsidR="006F60D5" w:rsidRPr="00E36F6D" w14:paraId="1410704D" w14:textId="77777777" w:rsidTr="00E4487C">
                      <w:trPr>
                        <w:trHeight w:val="432"/>
                      </w:trPr>
                      <w:tc>
                        <w:tcPr>
                          <w:tcW w:w="46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3AD0A16" w14:textId="77777777" w:rsidR="006F60D5" w:rsidRPr="00E36F6D" w:rsidRDefault="006F60D5" w:rsidP="002F387F">
                          <w:pPr>
                            <w:pStyle w:val="Subsection"/>
                            <w:ind w:right="0"/>
                            <w:rPr>
                              <w14:ligatures w14:val="standardContextual"/>
                            </w:rPr>
                          </w:pPr>
                          <w:r>
                            <w:rPr>
                              <w:b/>
                              <w14:ligatures w14:val="standardContextual"/>
                            </w:rPr>
                            <w:t>Paul Wagner</w:t>
                          </w:r>
                        </w:p>
                        <w:p w14:paraId="5068E700" w14:textId="77777777" w:rsidR="006F60D5" w:rsidRPr="00E36F6D" w:rsidRDefault="006F60D5" w:rsidP="002F387F">
                          <w:pPr>
                            <w:pStyle w:val="Subsection"/>
                            <w:ind w:right="0"/>
                            <w:rPr>
                              <w:rStyle w:val="Emphasis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  <w14:ligatures w14:val="standardContextual"/>
                            </w:rPr>
                            <w:t>NPL</w:t>
                          </w:r>
                        </w:p>
                        <w:p w14:paraId="6372D253" w14:textId="77777777" w:rsidR="006F60D5" w:rsidRPr="00E36F6D" w:rsidRDefault="006F60D5" w:rsidP="006F60D5">
                          <w:pPr>
                            <w:pStyle w:val="Subsection"/>
                            <w:ind w:right="0"/>
                            <w:rPr>
                              <w:i/>
                              <w:iCs/>
                              <w:color w:val="404040" w:themeColor="text1" w:themeTint="BF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</w:rPr>
                            <w:t>Manager, Field Automation</w:t>
                          </w:r>
                        </w:p>
                      </w:tc>
                      <w:tc>
                        <w:tcPr>
                          <w:tcW w:w="46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6FBA680" w14:textId="77777777" w:rsidR="006F60D5" w:rsidRPr="00716BB4" w:rsidRDefault="00E60297" w:rsidP="00716BB4">
                          <w:pPr>
                            <w:pStyle w:val="ContactInfo"/>
                            <w:rPr>
                              <w:rStyle w:val="Emphasis"/>
                              <w:i/>
                              <w:iCs w:val="0"/>
                              <w:color w:val="A89B7B"/>
                            </w:rPr>
                          </w:pPr>
                          <w:hyperlink r:id="rId16" w:history="1">
                            <w:r w:rsidR="006F60D5" w:rsidRPr="00716BB4">
                              <w:rPr>
                                <w:rStyle w:val="Hyperlink"/>
                                <w:color w:val="A89B7B"/>
                                <w:u w:val="none"/>
                              </w:rPr>
                              <w:t>pwagner@gonpl.com</w:t>
                            </w:r>
                          </w:hyperlink>
                        </w:p>
                        <w:p w14:paraId="3F2F4901" w14:textId="77777777" w:rsidR="006F60D5" w:rsidRPr="00716BB4" w:rsidRDefault="006F60D5" w:rsidP="00716BB4">
                          <w:pPr>
                            <w:pStyle w:val="ContactInfo"/>
                            <w:rPr>
                              <w:rStyle w:val="Emphasis"/>
                              <w:i/>
                              <w:iCs w:val="0"/>
                              <w:color w:val="A89B7B"/>
                            </w:rPr>
                          </w:pPr>
                          <w:r w:rsidRPr="00716BB4">
                            <w:rPr>
                              <w:rStyle w:val="Emphasis"/>
                              <w:i/>
                              <w:iCs w:val="0"/>
                              <w:color w:val="A89B7B"/>
                            </w:rPr>
                            <w:t>(602)</w:t>
                          </w:r>
                          <w:r>
                            <w:rPr>
                              <w:rStyle w:val="Emphasis"/>
                              <w:i/>
                              <w:iCs w:val="0"/>
                              <w:color w:val="A89B7B"/>
                            </w:rPr>
                            <w:t xml:space="preserve"> 513-</w:t>
                          </w:r>
                          <w:r w:rsidRPr="00716BB4">
                            <w:rPr>
                              <w:rStyle w:val="Emphasis"/>
                              <w:i/>
                              <w:iCs w:val="0"/>
                              <w:color w:val="A89B7B"/>
                            </w:rPr>
                            <w:t>6604</w:t>
                          </w:r>
                        </w:p>
                      </w:tc>
                    </w:tr>
                  </w:tbl>
                  <w:p w14:paraId="55B0F1A5" w14:textId="77777777" w:rsidR="006F60D5" w:rsidRPr="00E36F6D" w:rsidRDefault="006F60D5" w:rsidP="00E4487C">
                    <w:pPr>
                      <w:pStyle w:val="ListBullet"/>
                      <w:numPr>
                        <w:ilvl w:val="0"/>
                        <w:numId w:val="0"/>
                      </w:numPr>
                      <w:ind w:left="101" w:right="0"/>
                      <w:rPr>
                        <w14:ligatures w14:val="standardContextual"/>
                      </w:rPr>
                    </w:pPr>
                  </w:p>
                </w:tc>
              </w:tr>
            </w:sdtContent>
          </w:sdt>
          <w:sdt>
            <w:sdtPr>
              <w:rPr>
                <w:color w:val="595959" w:themeColor="text1" w:themeTint="A6"/>
                <w14:ligatures w14:val="standardContextual"/>
              </w:rPr>
              <w:id w:val="-759753252"/>
              <w:placeholder>
                <w:docPart w:val="48B68FF5496A400A8DC124A953094864"/>
              </w:placeholder>
              <w15:repeatingSectionItem/>
            </w:sdtPr>
            <w:sdtEndPr/>
            <w:sdtContent>
              <w:tr w:rsidR="00E4487C" w:rsidRPr="00E36F6D" w14:paraId="056647A3" w14:textId="77777777" w:rsidTr="002A44D5">
                <w:tc>
                  <w:tcPr>
                    <w:tcW w:w="5000" w:type="pct"/>
                  </w:tcPr>
                  <w:tbl>
                    <w:tblPr>
                      <w:tblW w:w="9360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680"/>
                      <w:gridCol w:w="4680"/>
                    </w:tblGrid>
                    <w:tr w:rsidR="00E4487C" w:rsidRPr="00E36F6D" w14:paraId="1022B4CD" w14:textId="77777777" w:rsidTr="00E4487C">
                      <w:trPr>
                        <w:trHeight w:val="432"/>
                      </w:trPr>
                      <w:tc>
                        <w:tcPr>
                          <w:tcW w:w="46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45D7D05" w14:textId="21FA5B4D" w:rsidR="00E4487C" w:rsidRPr="00E36F6D" w:rsidRDefault="00E4487C" w:rsidP="002F387F">
                          <w:pPr>
                            <w:pStyle w:val="Subsection"/>
                            <w:ind w:right="0"/>
                            <w:rPr>
                              <w14:ligatures w14:val="standardContextual"/>
                            </w:rPr>
                          </w:pPr>
                          <w:r>
                            <w:rPr>
                              <w:b/>
                              <w14:ligatures w14:val="standardContextual"/>
                            </w:rPr>
                            <w:t>Larry Detlor</w:t>
                          </w:r>
                        </w:p>
                        <w:p w14:paraId="41921ED4" w14:textId="0CC200B6" w:rsidR="00E4487C" w:rsidRPr="00E36F6D" w:rsidRDefault="00E4487C" w:rsidP="002F387F">
                          <w:pPr>
                            <w:pStyle w:val="Subsection"/>
                            <w:ind w:right="0"/>
                            <w:rPr>
                              <w:rStyle w:val="Emphasis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  <w14:ligatures w14:val="standardContextual"/>
                            </w:rPr>
                            <w:t>Phoenixerve</w:t>
                          </w:r>
                        </w:p>
                        <w:p w14:paraId="1DB58827" w14:textId="6D8848B5" w:rsidR="00E4487C" w:rsidRPr="00E36F6D" w:rsidRDefault="00E4487C" w:rsidP="002F387F">
                          <w:pPr>
                            <w:pStyle w:val="Subsection"/>
                            <w:ind w:right="0"/>
                            <w:rPr>
                              <w:i/>
                              <w:iCs/>
                              <w:color w:val="404040" w:themeColor="text1" w:themeTint="BF"/>
                              <w14:ligatures w14:val="standardContextual"/>
                            </w:rPr>
                          </w:pPr>
                          <w:r>
                            <w:rPr>
                              <w:rStyle w:val="Emphasis"/>
                            </w:rPr>
                            <w:t>Founder</w:t>
                          </w:r>
                        </w:p>
                      </w:tc>
                      <w:tc>
                        <w:tcPr>
                          <w:tcW w:w="46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6EEBF04" w14:textId="4AD28136" w:rsidR="00E4487C" w:rsidRPr="00716BB4" w:rsidRDefault="00E4487C" w:rsidP="00716BB4">
                          <w:pPr>
                            <w:pStyle w:val="ContactInfo"/>
                            <w:rPr>
                              <w:rStyle w:val="Emphasis"/>
                              <w:i/>
                              <w:iCs w:val="0"/>
                              <w:color w:val="A89B7B"/>
                            </w:rPr>
                          </w:pPr>
                          <w:r w:rsidRPr="00716BB4">
                            <w:rPr>
                              <w:rStyle w:val="Emphasis"/>
                              <w:i/>
                              <w:iCs w:val="0"/>
                              <w:color w:val="A89B7B"/>
                            </w:rPr>
                            <w:t>(416) 953-7952</w:t>
                          </w:r>
                        </w:p>
                      </w:tc>
                    </w:tr>
                  </w:tbl>
                  <w:p w14:paraId="1E7EE6BB" w14:textId="65EE4456" w:rsidR="00E4487C" w:rsidRPr="00E36F6D" w:rsidRDefault="00E4487C" w:rsidP="00E4487C">
                    <w:pPr>
                      <w:pStyle w:val="ListBullet"/>
                      <w:numPr>
                        <w:ilvl w:val="0"/>
                        <w:numId w:val="0"/>
                      </w:numPr>
                      <w:ind w:left="101" w:right="0"/>
                      <w:rPr>
                        <w14:ligatures w14:val="standardContextual"/>
                      </w:rPr>
                    </w:pPr>
                  </w:p>
                </w:tc>
              </w:tr>
            </w:sdtContent>
          </w:sdt>
        </w:sdtContent>
      </w:sdt>
    </w:tbl>
    <w:p w14:paraId="416FD81A" w14:textId="2437D470" w:rsidR="00DC6CE5" w:rsidRPr="00E36F6D" w:rsidRDefault="00DC6CE5" w:rsidP="00DC6CE5">
      <w:pPr>
        <w:pStyle w:val="SectionHeading"/>
        <w:rPr>
          <w14:ligatures w14:val="standardContextual"/>
        </w:rPr>
      </w:pPr>
      <w:r>
        <w:rPr>
          <w14:ligatures w14:val="standardContextual"/>
        </w:rPr>
        <w:t>Press</w:t>
      </w:r>
    </w:p>
    <w:tbl>
      <w:tblPr>
        <w:tblStyle w:val="ResumeTable"/>
        <w:tblW w:w="5000" w:type="pct"/>
        <w:tblLook w:val="04C0" w:firstRow="0" w:lastRow="1" w:firstColumn="1" w:lastColumn="0" w:noHBand="0" w:noVBand="1"/>
        <w:tblDescription w:val="Experience"/>
      </w:tblPr>
      <w:tblGrid>
        <w:gridCol w:w="9360"/>
      </w:tblGrid>
      <w:tr w:rsidR="00DC6CE5" w:rsidRPr="00E36F6D" w14:paraId="09622B17" w14:textId="77777777" w:rsidTr="006B195A">
        <w:trPr>
          <w:trHeight w:hRule="exact" w:val="58"/>
        </w:trPr>
        <w:tc>
          <w:tcPr>
            <w:tcW w:w="5000" w:type="pct"/>
          </w:tcPr>
          <w:p w14:paraId="7AC241C5" w14:textId="77777777" w:rsidR="00DC6CE5" w:rsidRPr="00E36F6D" w:rsidRDefault="00DC6CE5" w:rsidP="006B195A">
            <w:pPr>
              <w:rPr>
                <w14:ligatures w14:val="standardContextual"/>
              </w:rPr>
            </w:pPr>
          </w:p>
        </w:tc>
      </w:tr>
      <w:sdt>
        <w:sdtPr>
          <w:rPr>
            <w:color w:val="595959" w:themeColor="text1" w:themeTint="A6"/>
            <w14:ligatures w14:val="standardContextual"/>
          </w:rPr>
          <w:id w:val="-1453478121"/>
          <w15:repeatingSection/>
        </w:sdtPr>
        <w:sdtEndPr/>
        <w:sdtContent>
          <w:sdt>
            <w:sdtPr>
              <w:rPr>
                <w:color w:val="595959" w:themeColor="text1" w:themeTint="A6"/>
                <w14:ligatures w14:val="standardContextual"/>
              </w:rPr>
              <w:id w:val="2026671592"/>
              <w:placeholder>
                <w:docPart w:val="AB0E971056114B5B838C4484FE5A949E"/>
              </w:placeholder>
              <w15:repeatingSectionItem/>
            </w:sdtPr>
            <w:sdtEndPr/>
            <w:sdtContent>
              <w:tr w:rsidR="00DC6CE5" w:rsidRPr="00E36F6D" w14:paraId="592D4D57" w14:textId="77777777" w:rsidTr="006B195A">
                <w:tc>
                  <w:tcPr>
                    <w:tcW w:w="5000" w:type="pct"/>
                  </w:tcPr>
                  <w:tbl>
                    <w:tblPr>
                      <w:tblW w:w="935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9358"/>
                    </w:tblGrid>
                    <w:tr w:rsidR="0047450D" w:rsidRPr="00E36F6D" w14:paraId="373D82BD" w14:textId="77777777" w:rsidTr="0047450D">
                      <w:trPr>
                        <w:trHeight w:val="314"/>
                      </w:trPr>
                      <w:tc>
                        <w:tcPr>
                          <w:tcW w:w="935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61BC309" w14:textId="33ED3A22" w:rsidR="0047450D" w:rsidRPr="00DC6CE5" w:rsidRDefault="00E60297" w:rsidP="00DC6CE5">
                          <w:pPr>
                            <w:pStyle w:val="Subsection"/>
                            <w:ind w:right="0"/>
                            <w:rPr>
                              <w:b/>
                              <w14:ligatures w14:val="standardContextual"/>
                            </w:rPr>
                          </w:pPr>
                          <w:hyperlink r:id="rId17" w:history="1">
                            <w:r w:rsidR="0047450D" w:rsidRPr="00DC6CE5">
                              <w:rPr>
                                <w:rStyle w:val="Hyperlink"/>
                                <w:b/>
                                <w14:ligatures w14:val="standardContextual"/>
                              </w:rPr>
                              <w:t>5 people you need to worry about seeing your portfolio</w:t>
                            </w:r>
                          </w:hyperlink>
                        </w:p>
                        <w:p w14:paraId="4215F428" w14:textId="51F6DE3D" w:rsidR="0047450D" w:rsidRPr="00E36F6D" w:rsidRDefault="0047450D" w:rsidP="006B195A">
                          <w:pPr>
                            <w:pStyle w:val="Subsection"/>
                            <w:ind w:right="0"/>
                            <w:rPr>
                              <w:rStyle w:val="Emphasis"/>
                              <w14:ligatures w14:val="standardContextual"/>
                            </w:rPr>
                          </w:pPr>
                          <w:r w:rsidRPr="00DC6CE5">
                            <w:rPr>
                              <w:rStyle w:val="Emphasis"/>
                              <w14:ligatures w14:val="standardContextual"/>
                            </w:rPr>
                            <w:t>Creative Bloq</w:t>
                          </w:r>
                        </w:p>
                        <w:p w14:paraId="5F446BBC" w14:textId="555AA9F7" w:rsidR="0047450D" w:rsidRPr="00E36F6D" w:rsidRDefault="0047450D" w:rsidP="006B195A">
                          <w:pPr>
                            <w:pStyle w:val="Subsection"/>
                            <w:ind w:right="0"/>
                            <w:rPr>
                              <w:i/>
                              <w:iCs/>
                              <w:color w:val="404040" w:themeColor="text1" w:themeTint="BF"/>
                              <w14:ligatures w14:val="standardContextual"/>
                            </w:rPr>
                          </w:pPr>
                          <w:r w:rsidRPr="00DC6CE5">
                            <w:rPr>
                              <w:rStyle w:val="Emphasis"/>
                            </w:rPr>
                            <w:t>Jason Cranford Teague</w:t>
                          </w:r>
                        </w:p>
                      </w:tc>
                    </w:tr>
                  </w:tbl>
                  <w:p w14:paraId="4DCD5471" w14:textId="0EFC8FEE" w:rsidR="00DC6CE5" w:rsidRPr="00E36F6D" w:rsidRDefault="00DC6CE5" w:rsidP="006B195A">
                    <w:pPr>
                      <w:pStyle w:val="ListBullet"/>
                      <w:numPr>
                        <w:ilvl w:val="0"/>
                        <w:numId w:val="0"/>
                      </w:numPr>
                      <w:ind w:left="101" w:right="0"/>
                      <w:rPr>
                        <w14:ligatures w14:val="standardContextual"/>
                      </w:rPr>
                    </w:pPr>
                  </w:p>
                </w:tc>
              </w:tr>
            </w:sdtContent>
          </w:sdt>
          <w:sdt>
            <w:sdtPr>
              <w:rPr>
                <w:color w:val="595959" w:themeColor="text1" w:themeTint="A6"/>
                <w14:ligatures w14:val="standardContextual"/>
              </w:rPr>
              <w:id w:val="1740746942"/>
              <w:placeholder>
                <w:docPart w:val="3BF8C480787F496DB96B048C39016B54"/>
              </w:placeholder>
              <w15:repeatingSectionItem/>
            </w:sdtPr>
            <w:sdtEndPr/>
            <w:sdtContent>
              <w:tr w:rsidR="00DC6CE5" w:rsidRPr="00E36F6D" w14:paraId="5DBFE5A5" w14:textId="77777777" w:rsidTr="006B195A">
                <w:tc>
                  <w:tcPr>
                    <w:tcW w:w="5000" w:type="pct"/>
                  </w:tcPr>
                  <w:tbl>
                    <w:tblPr>
                      <w:tblW w:w="9327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9327"/>
                    </w:tblGrid>
                    <w:tr w:rsidR="00067B04" w:rsidRPr="00E36F6D" w14:paraId="24055785" w14:textId="77777777" w:rsidTr="00067B04">
                      <w:trPr>
                        <w:trHeight w:val="127"/>
                      </w:trPr>
                      <w:tc>
                        <w:tcPr>
                          <w:tcW w:w="93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9FCD7BA" w14:textId="3983977D" w:rsidR="00067B04" w:rsidRPr="00E36F6D" w:rsidRDefault="00E60297" w:rsidP="006B195A">
                          <w:pPr>
                            <w:pStyle w:val="Subsection"/>
                            <w:ind w:right="0"/>
                            <w:rPr>
                              <w14:ligatures w14:val="standardContextual"/>
                            </w:rPr>
                          </w:pPr>
                          <w:hyperlink r:id="rId18" w:history="1">
                            <w:r w:rsidR="00067B04" w:rsidRPr="00DC6CE5">
                              <w:rPr>
                                <w:rStyle w:val="Hyperlink"/>
                                <w:b/>
                                <w14:ligatures w14:val="standardContextual"/>
                              </w:rPr>
                              <w:t>Handling White Space: Website Designs with an Open Feeling</w:t>
                            </w:r>
                          </w:hyperlink>
                        </w:p>
                        <w:p w14:paraId="33ECBB3C" w14:textId="4C966C7B" w:rsidR="00067B04" w:rsidRPr="00E36F6D" w:rsidRDefault="00067B04" w:rsidP="006B195A">
                          <w:pPr>
                            <w:pStyle w:val="Subsection"/>
                            <w:ind w:right="0"/>
                            <w:rPr>
                              <w:rStyle w:val="Emphasis"/>
                              <w14:ligatures w14:val="standardContextual"/>
                            </w:rPr>
                          </w:pPr>
                          <w:r w:rsidRPr="00DC6CE5">
                            <w:rPr>
                              <w:rStyle w:val="Emphasis"/>
                              <w14:ligatures w14:val="standardContextual"/>
                            </w:rPr>
                            <w:t>Onextrapixel</w:t>
                          </w:r>
                        </w:p>
                        <w:p w14:paraId="1BD7BD46" w14:textId="5A39E10A" w:rsidR="00067B04" w:rsidRPr="00E36F6D" w:rsidRDefault="00067B04" w:rsidP="006B195A">
                          <w:pPr>
                            <w:pStyle w:val="Subsection"/>
                            <w:ind w:right="0"/>
                            <w:rPr>
                              <w:i/>
                              <w:iCs/>
                              <w:color w:val="404040" w:themeColor="text1" w:themeTint="BF"/>
                              <w14:ligatures w14:val="standardContextual"/>
                            </w:rPr>
                          </w:pPr>
                          <w:r w:rsidRPr="00DC6CE5">
                            <w:rPr>
                              <w:rStyle w:val="Emphasis"/>
                            </w:rPr>
                            <w:t>Nataly Birch</w:t>
                          </w:r>
                        </w:p>
                      </w:tc>
                    </w:tr>
                  </w:tbl>
                  <w:p w14:paraId="34A94B70" w14:textId="707EDF9D" w:rsidR="00DC6CE5" w:rsidRPr="00E36F6D" w:rsidRDefault="00DC6CE5" w:rsidP="006B195A">
                    <w:pPr>
                      <w:pStyle w:val="ListBullet"/>
                      <w:numPr>
                        <w:ilvl w:val="0"/>
                        <w:numId w:val="0"/>
                      </w:numPr>
                      <w:ind w:left="101" w:right="0"/>
                      <w:rPr>
                        <w14:ligatures w14:val="standardContextual"/>
                      </w:rPr>
                    </w:pPr>
                  </w:p>
                </w:tc>
              </w:tr>
            </w:sdtContent>
          </w:sdt>
        </w:sdtContent>
      </w:sdt>
    </w:tbl>
    <w:p w14:paraId="6B04C701" w14:textId="77777777" w:rsidR="0058781E" w:rsidRPr="00E36F6D" w:rsidRDefault="0058781E">
      <w:pPr>
        <w:rPr>
          <w14:ligatures w14:val="standardContextual"/>
        </w:rPr>
      </w:pPr>
    </w:p>
    <w:sectPr w:rsidR="0058781E" w:rsidRPr="00E36F6D" w:rsidSect="00E66B49">
      <w:pgSz w:w="12240" w:h="15840"/>
      <w:pgMar w:top="1440" w:right="1440" w:bottom="1440" w:left="1440" w:header="15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F00ED3" w14:textId="77777777" w:rsidR="00E60297" w:rsidRDefault="00E60297">
      <w:pPr>
        <w:spacing w:after="0"/>
      </w:pPr>
      <w:r>
        <w:separator/>
      </w:r>
    </w:p>
    <w:p w14:paraId="3E759576" w14:textId="77777777" w:rsidR="00E60297" w:rsidRDefault="00E60297"/>
  </w:endnote>
  <w:endnote w:type="continuationSeparator" w:id="0">
    <w:p w14:paraId="7FEAEBA2" w14:textId="77777777" w:rsidR="00E60297" w:rsidRDefault="00E60297">
      <w:pPr>
        <w:spacing w:after="0"/>
      </w:pPr>
      <w:r>
        <w:continuationSeparator/>
      </w:r>
    </w:p>
    <w:p w14:paraId="725E96EA" w14:textId="77777777" w:rsidR="00E60297" w:rsidRDefault="00E602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xima Nova Lt">
    <w:altName w:val="Arial"/>
    <w:panose1 w:val="00000000000000000000"/>
    <w:charset w:val="00"/>
    <w:family w:val="modern"/>
    <w:notTrueType/>
    <w:pitch w:val="variable"/>
    <w:sig w:usb0="00000001" w:usb1="5000E0F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05B28" w14:textId="77777777" w:rsidR="0058781E" w:rsidRDefault="008C0FB6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BC7A84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5F2375" w14:textId="77777777" w:rsidR="00E60297" w:rsidRDefault="00E60297">
      <w:pPr>
        <w:spacing w:after="0"/>
      </w:pPr>
      <w:r>
        <w:separator/>
      </w:r>
    </w:p>
    <w:p w14:paraId="21DFFD40" w14:textId="77777777" w:rsidR="00E60297" w:rsidRDefault="00E60297"/>
  </w:footnote>
  <w:footnote w:type="continuationSeparator" w:id="0">
    <w:p w14:paraId="7C736A4A" w14:textId="77777777" w:rsidR="00E60297" w:rsidRDefault="00E60297">
      <w:pPr>
        <w:spacing w:after="0"/>
      </w:pPr>
      <w:r>
        <w:continuationSeparator/>
      </w:r>
    </w:p>
    <w:p w14:paraId="72C18976" w14:textId="77777777" w:rsidR="00E60297" w:rsidRDefault="00E6029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ResumeTable"/>
      <w:tblW w:w="5000" w:type="pct"/>
      <w:tblCellMar>
        <w:top w:w="0" w:type="dxa"/>
      </w:tblCellMar>
      <w:tblLook w:val="0480" w:firstRow="0" w:lastRow="0" w:firstColumn="1" w:lastColumn="0" w:noHBand="0" w:noVBand="1"/>
      <w:tblDescription w:val="Contact Info"/>
    </w:tblPr>
    <w:tblGrid>
      <w:gridCol w:w="1709"/>
      <w:gridCol w:w="7651"/>
    </w:tblGrid>
    <w:tr w:rsidR="00E66B49" w:rsidRPr="00A255BC" w14:paraId="0D0E5C23" w14:textId="77777777" w:rsidTr="002F387F">
      <w:trPr>
        <w:trHeight w:hRule="exact" w:val="58"/>
      </w:trPr>
      <w:tc>
        <w:tcPr>
          <w:tcW w:w="913" w:type="pct"/>
        </w:tcPr>
        <w:p w14:paraId="426C43FB" w14:textId="77777777" w:rsidR="00E66B49" w:rsidRPr="00A255BC" w:rsidRDefault="00E66B49" w:rsidP="00E66B49">
          <w:pPr>
            <w:rPr>
              <w14:ligatures w14:val="standardContextual"/>
            </w:rPr>
          </w:pPr>
        </w:p>
      </w:tc>
      <w:tc>
        <w:tcPr>
          <w:tcW w:w="4087" w:type="pct"/>
        </w:tcPr>
        <w:p w14:paraId="4E78D84A" w14:textId="77777777" w:rsidR="00E66B49" w:rsidRPr="00A255BC" w:rsidRDefault="00E66B49" w:rsidP="00E66B49">
          <w:pPr>
            <w:rPr>
              <w14:ligatures w14:val="standardContextual"/>
            </w:rPr>
          </w:pPr>
        </w:p>
      </w:tc>
    </w:tr>
    <w:tr w:rsidR="00E66B49" w:rsidRPr="00A255BC" w14:paraId="391CC891" w14:textId="77777777" w:rsidTr="002F387F">
      <w:trPr>
        <w:trHeight w:val="80"/>
      </w:trPr>
      <w:tc>
        <w:tcPr>
          <w:tcW w:w="913" w:type="pct"/>
        </w:tcPr>
        <w:p w14:paraId="7AF1689A" w14:textId="77777777" w:rsidR="00E66B49" w:rsidRPr="00A255BC" w:rsidRDefault="00E66B49" w:rsidP="00E66B49">
          <w:pPr>
            <w:ind w:right="0"/>
            <w:rPr>
              <w14:ligatures w14:val="standardContextual"/>
            </w:rPr>
          </w:pPr>
          <w:r>
            <w:rPr>
              <w:noProof/>
              <w:lang w:eastAsia="en-US"/>
            </w:rPr>
            <w:drawing>
              <wp:inline distT="0" distB="0" distL="0" distR="0" wp14:anchorId="204737DF" wp14:editId="67372DA4">
                <wp:extent cx="914400" cy="23774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.r27.emf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2377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pct"/>
        </w:tcPr>
        <w:sdt>
          <w:sdtPr>
            <w:rPr>
              <w14:ligatures w14:val="standardContextual"/>
            </w:rPr>
            <w:alias w:val="Author"/>
            <w:tag w:val=""/>
            <w:id w:val="-1990163071"/>
            <w:placeholder>
              <w:docPart w:val="F9CE22D820CF461B91E2461B1A1A2AB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A46DD80" w14:textId="5F598934" w:rsidR="00E66B49" w:rsidRPr="00A255BC" w:rsidRDefault="00130CB8" w:rsidP="00E66B49">
              <w:pPr>
                <w:pStyle w:val="Title"/>
                <w:rPr>
                  <w14:ligatures w14:val="standardContextual"/>
                </w:rPr>
              </w:pPr>
              <w:r>
                <w:rPr>
                  <w14:ligatures w14:val="standardContextual"/>
                </w:rPr>
                <w:t>Andrew McWatters</w:t>
              </w:r>
            </w:p>
          </w:sdtContent>
        </w:sdt>
        <w:p w14:paraId="2BAC2D3A" w14:textId="77777777" w:rsidR="00E66B49" w:rsidRPr="00A255BC" w:rsidRDefault="00E66B49" w:rsidP="00E66B49">
          <w:pPr>
            <w:pStyle w:val="Subsection"/>
            <w:ind w:left="576" w:right="0"/>
            <w:jc w:val="right"/>
          </w:pPr>
          <w:r w:rsidRPr="00A255BC">
            <w:t>Developer, Designer</w:t>
          </w:r>
        </w:p>
        <w:p w14:paraId="074FC69E" w14:textId="77777777" w:rsidR="00E66B49" w:rsidRPr="00A255BC" w:rsidRDefault="00E60297" w:rsidP="00E66B49">
          <w:pPr>
            <w:pStyle w:val="ContactInfo"/>
            <w:ind w:left="576"/>
          </w:pPr>
          <w:hyperlink r:id="rId2" w:history="1">
            <w:r w:rsidR="00E66B49" w:rsidRPr="00A255BC">
              <w:t>me@andrewmcwatters.com</w:t>
            </w:r>
          </w:hyperlink>
        </w:p>
        <w:p w14:paraId="1A8345E3" w14:textId="77777777" w:rsidR="00E66B49" w:rsidRPr="00A255BC" w:rsidRDefault="00E66B49" w:rsidP="00E66B49">
          <w:pPr>
            <w:pStyle w:val="ContactInfo"/>
            <w:ind w:left="576"/>
            <w:rPr>
              <w:color w:val="A6A6A6" w:themeColor="background1" w:themeShade="A6"/>
            </w:rPr>
          </w:pPr>
          <w:r w:rsidRPr="00A255BC">
            <w:t>(602) 291-9787</w:t>
          </w:r>
        </w:p>
      </w:tc>
    </w:tr>
  </w:tbl>
  <w:p w14:paraId="237BB4AD" w14:textId="77777777" w:rsidR="00E66B49" w:rsidRDefault="00E66B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ResumeTable"/>
      <w:tblW w:w="5000" w:type="pct"/>
      <w:tblCellMar>
        <w:top w:w="0" w:type="dxa"/>
      </w:tblCellMar>
      <w:tblLook w:val="0480" w:firstRow="0" w:lastRow="0" w:firstColumn="1" w:lastColumn="0" w:noHBand="0" w:noVBand="1"/>
      <w:tblDescription w:val="Contact Info"/>
    </w:tblPr>
    <w:tblGrid>
      <w:gridCol w:w="1709"/>
      <w:gridCol w:w="7651"/>
    </w:tblGrid>
    <w:tr w:rsidR="002E6FD9" w:rsidRPr="00A255BC" w14:paraId="2FD9336C" w14:textId="77777777" w:rsidTr="00BF0F24">
      <w:trPr>
        <w:trHeight w:hRule="exact" w:val="58"/>
      </w:trPr>
      <w:tc>
        <w:tcPr>
          <w:tcW w:w="913" w:type="pct"/>
        </w:tcPr>
        <w:p w14:paraId="27F323EF" w14:textId="77777777" w:rsidR="002E6FD9" w:rsidRPr="00A255BC" w:rsidRDefault="002E6FD9" w:rsidP="002E6FD9">
          <w:pPr>
            <w:rPr>
              <w14:ligatures w14:val="standardContextual"/>
            </w:rPr>
          </w:pPr>
        </w:p>
      </w:tc>
      <w:tc>
        <w:tcPr>
          <w:tcW w:w="4087" w:type="pct"/>
        </w:tcPr>
        <w:p w14:paraId="35B65B4C" w14:textId="77777777" w:rsidR="002E6FD9" w:rsidRPr="00A255BC" w:rsidRDefault="002E6FD9" w:rsidP="002E6FD9">
          <w:pPr>
            <w:rPr>
              <w14:ligatures w14:val="standardContextual"/>
            </w:rPr>
          </w:pPr>
        </w:p>
      </w:tc>
    </w:tr>
    <w:tr w:rsidR="002E6FD9" w:rsidRPr="00A255BC" w14:paraId="225DEE20" w14:textId="77777777" w:rsidTr="008E51ED">
      <w:trPr>
        <w:trHeight w:val="80"/>
      </w:trPr>
      <w:tc>
        <w:tcPr>
          <w:tcW w:w="913" w:type="pct"/>
        </w:tcPr>
        <w:p w14:paraId="3A9694A5" w14:textId="2A2CE12E" w:rsidR="002E6FD9" w:rsidRPr="00A255BC" w:rsidRDefault="00FE09C8" w:rsidP="008C0FB6">
          <w:pPr>
            <w:ind w:right="0"/>
            <w:rPr>
              <w14:ligatures w14:val="standardContextual"/>
            </w:rPr>
          </w:pPr>
          <w:r>
            <w:rPr>
              <w:noProof/>
              <w:lang w:eastAsia="en-US"/>
            </w:rPr>
            <w:drawing>
              <wp:inline distT="0" distB="0" distL="0" distR="0" wp14:anchorId="16C777A8" wp14:editId="6E50C542">
                <wp:extent cx="914400" cy="237744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.r27.emf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2377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pct"/>
        </w:tcPr>
        <w:sdt>
          <w:sdtPr>
            <w:rPr>
              <w14:ligatures w14:val="standardContextual"/>
            </w:rPr>
            <w:alias w:val="Author"/>
            <w:tag w:val=""/>
            <w:id w:val="361555612"/>
            <w:placeholder>
              <w:docPart w:val="82DC6FB388654E0CBE9293289E72E67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7F4399EC" w14:textId="307A9C38" w:rsidR="008C0FB6" w:rsidRPr="00A255BC" w:rsidRDefault="00130CB8" w:rsidP="008C0FB6">
              <w:pPr>
                <w:pStyle w:val="Title"/>
                <w:rPr>
                  <w14:ligatures w14:val="standardContextual"/>
                </w:rPr>
              </w:pPr>
              <w:r>
                <w:rPr>
                  <w14:ligatures w14:val="standardContextual"/>
                </w:rPr>
                <w:t>Andrew McWatters</w:t>
              </w:r>
            </w:p>
          </w:sdtContent>
        </w:sdt>
        <w:p w14:paraId="04DCD37D" w14:textId="2C5FBC02" w:rsidR="002A3669" w:rsidRPr="00A255BC" w:rsidRDefault="002A3669" w:rsidP="00106A5C">
          <w:pPr>
            <w:pStyle w:val="Subsection"/>
            <w:ind w:left="576" w:right="0"/>
            <w:jc w:val="right"/>
          </w:pPr>
          <w:r w:rsidRPr="00A255BC">
            <w:t>Developer, Designer</w:t>
          </w:r>
        </w:p>
        <w:p w14:paraId="73EB2ADC" w14:textId="1E31A80C" w:rsidR="002E6FD9" w:rsidRPr="00A255BC" w:rsidRDefault="00E60297" w:rsidP="008B353F">
          <w:pPr>
            <w:pStyle w:val="ContactInfo"/>
            <w:ind w:left="576"/>
          </w:pPr>
          <w:hyperlink r:id="rId2" w:history="1">
            <w:r w:rsidR="00BF0F24" w:rsidRPr="00A255BC">
              <w:t>me@andrewmcwatters.com</w:t>
            </w:r>
          </w:hyperlink>
        </w:p>
        <w:p w14:paraId="3DD152B0" w14:textId="671AACC5" w:rsidR="00BF0F24" w:rsidRPr="00A255BC" w:rsidRDefault="00BF0F24" w:rsidP="008B353F">
          <w:pPr>
            <w:pStyle w:val="ContactInfo"/>
            <w:ind w:left="576"/>
            <w:rPr>
              <w:color w:val="A6A6A6" w:themeColor="background1" w:themeShade="A6"/>
            </w:rPr>
          </w:pPr>
          <w:r w:rsidRPr="00A255BC">
            <w:t>(602) 291-9787</w:t>
          </w:r>
        </w:p>
      </w:tc>
    </w:tr>
  </w:tbl>
  <w:p w14:paraId="08850058" w14:textId="77777777" w:rsidR="002E6FD9" w:rsidRPr="00A255BC" w:rsidRDefault="002E6FD9" w:rsidP="008C0FB6">
    <w:pPr>
      <w:pStyle w:val="Header"/>
      <w:ind w:right="0"/>
      <w:rPr>
        <w14:ligatures w14:val="standardContextu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CDE"/>
    <w:rsid w:val="00041FB5"/>
    <w:rsid w:val="00067B04"/>
    <w:rsid w:val="00106A5C"/>
    <w:rsid w:val="001106B4"/>
    <w:rsid w:val="00111F32"/>
    <w:rsid w:val="00130CB8"/>
    <w:rsid w:val="00161A8E"/>
    <w:rsid w:val="00196B50"/>
    <w:rsid w:val="001A2E30"/>
    <w:rsid w:val="001E76F5"/>
    <w:rsid w:val="00224301"/>
    <w:rsid w:val="002A3669"/>
    <w:rsid w:val="002A44D5"/>
    <w:rsid w:val="002E6FD9"/>
    <w:rsid w:val="002F6234"/>
    <w:rsid w:val="003107DF"/>
    <w:rsid w:val="00321228"/>
    <w:rsid w:val="00371766"/>
    <w:rsid w:val="0039142F"/>
    <w:rsid w:val="00397E94"/>
    <w:rsid w:val="003B5481"/>
    <w:rsid w:val="003B5969"/>
    <w:rsid w:val="003F1A51"/>
    <w:rsid w:val="0047450D"/>
    <w:rsid w:val="00527948"/>
    <w:rsid w:val="005460BF"/>
    <w:rsid w:val="0058781E"/>
    <w:rsid w:val="00593F90"/>
    <w:rsid w:val="005B6A53"/>
    <w:rsid w:val="005F1848"/>
    <w:rsid w:val="0061417E"/>
    <w:rsid w:val="006813D5"/>
    <w:rsid w:val="006C002C"/>
    <w:rsid w:val="006E28A9"/>
    <w:rsid w:val="006F5E6F"/>
    <w:rsid w:val="006F60D5"/>
    <w:rsid w:val="00716BB4"/>
    <w:rsid w:val="0072467B"/>
    <w:rsid w:val="007477D1"/>
    <w:rsid w:val="007A3E62"/>
    <w:rsid w:val="0085530D"/>
    <w:rsid w:val="00863EB8"/>
    <w:rsid w:val="00877A13"/>
    <w:rsid w:val="008B353F"/>
    <w:rsid w:val="008B6473"/>
    <w:rsid w:val="008C0FB6"/>
    <w:rsid w:val="008E51ED"/>
    <w:rsid w:val="009D27F7"/>
    <w:rsid w:val="00A255BC"/>
    <w:rsid w:val="00A40C49"/>
    <w:rsid w:val="00A67E94"/>
    <w:rsid w:val="00A9659B"/>
    <w:rsid w:val="00AD6B22"/>
    <w:rsid w:val="00B00D8C"/>
    <w:rsid w:val="00BC7A84"/>
    <w:rsid w:val="00BF0F24"/>
    <w:rsid w:val="00C26685"/>
    <w:rsid w:val="00C67AD4"/>
    <w:rsid w:val="00CA3DB4"/>
    <w:rsid w:val="00CB1B20"/>
    <w:rsid w:val="00CD78FD"/>
    <w:rsid w:val="00D417E5"/>
    <w:rsid w:val="00D91E7B"/>
    <w:rsid w:val="00DA1224"/>
    <w:rsid w:val="00DA5711"/>
    <w:rsid w:val="00DC4396"/>
    <w:rsid w:val="00DC6CE5"/>
    <w:rsid w:val="00DF40E1"/>
    <w:rsid w:val="00E05407"/>
    <w:rsid w:val="00E36F6D"/>
    <w:rsid w:val="00E4487C"/>
    <w:rsid w:val="00E60297"/>
    <w:rsid w:val="00E66B49"/>
    <w:rsid w:val="00E7006B"/>
    <w:rsid w:val="00E720E0"/>
    <w:rsid w:val="00EC7138"/>
    <w:rsid w:val="00F46FC3"/>
    <w:rsid w:val="00F52B76"/>
    <w:rsid w:val="00F575F1"/>
    <w:rsid w:val="00F67CDE"/>
    <w:rsid w:val="00FB76B1"/>
    <w:rsid w:val="00FE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F93EE"/>
  <w15:chartTrackingRefBased/>
  <w15:docId w15:val="{5966418E-ECEF-4701-80FD-A1EBD1CD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2"/>
    <w:qFormat/>
    <w:rsid w:val="00CB1B20"/>
    <w:pPr>
      <w:spacing w:after="0" w:line="204" w:lineRule="auto"/>
      <w:ind w:left="576" w:right="0"/>
      <w:jc w:val="right"/>
    </w:pPr>
    <w:rPr>
      <w:rFonts w:ascii="Proxima Nova Lt" w:eastAsiaTheme="majorEastAsia" w:hAnsi="Proxima Nova Lt" w:cstheme="majorBidi"/>
      <w:color w:val="1F2324"/>
      <w:spacing w:val="20"/>
      <w:kern w:val="28"/>
      <w:sz w:val="22"/>
      <w14:ligatures w14:val="all"/>
      <w14:cntxtAlts/>
    </w:rPr>
  </w:style>
  <w:style w:type="character" w:customStyle="1" w:styleId="TitleChar">
    <w:name w:val="Title Char"/>
    <w:basedOn w:val="DefaultParagraphFont"/>
    <w:link w:val="Title"/>
    <w:uiPriority w:val="2"/>
    <w:rsid w:val="00CB1B20"/>
    <w:rPr>
      <w:rFonts w:ascii="Proxima Nova Lt" w:eastAsiaTheme="majorEastAsia" w:hAnsi="Proxima Nova Lt" w:cstheme="majorBidi"/>
      <w:color w:val="1F2324"/>
      <w:spacing w:val="20"/>
      <w:kern w:val="28"/>
      <w:sz w:val="22"/>
      <w14:ligatures w14:val="all"/>
      <w14:cntxtAlts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autoRedefine/>
    <w:uiPriority w:val="1"/>
    <w:qFormat/>
    <w:rsid w:val="00CB1B20"/>
    <w:pPr>
      <w:spacing w:before="360" w:after="0" w:line="216" w:lineRule="auto"/>
      <w:ind w:right="0"/>
    </w:pPr>
    <w:rPr>
      <w:rFonts w:ascii="Garamond" w:eastAsiaTheme="majorEastAsia" w:hAnsi="Garamond" w:cstheme="majorBidi"/>
      <w:caps/>
      <w:color w:val="A89B7B"/>
      <w:spacing w:val="20"/>
      <w:sz w:val="20"/>
      <w14:ligatures w14:val="all"/>
      <w14:cntxtAlt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autoRedefine/>
    <w:uiPriority w:val="1"/>
    <w:qFormat/>
    <w:rsid w:val="00224301"/>
    <w:pPr>
      <w:spacing w:after="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6813D5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autoRedefine/>
    <w:uiPriority w:val="1"/>
    <w:qFormat/>
    <w:rsid w:val="007A3E62"/>
    <w:pPr>
      <w:spacing w:after="0"/>
      <w:ind w:right="0"/>
      <w:contextualSpacing/>
      <w:jc w:val="right"/>
    </w:pPr>
    <w:rPr>
      <w:i/>
      <w:color w:val="A89B7B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BF0F24"/>
    <w:rPr>
      <w:color w:val="5F5F5F" w:themeColor="hyperlink"/>
      <w:u w:val="single"/>
    </w:rPr>
  </w:style>
  <w:style w:type="paragraph" w:styleId="NoSpacing">
    <w:name w:val="No Spacing"/>
    <w:autoRedefine/>
    <w:uiPriority w:val="36"/>
    <w:qFormat/>
    <w:rsid w:val="00D417E5"/>
    <w:pPr>
      <w:spacing w:after="0" w:line="14" w:lineRule="exact"/>
    </w:pPr>
    <w:rPr>
      <w:color w:val="FFFFFF" w:themeColor="background1"/>
      <w:sz w:val="2"/>
    </w:rPr>
  </w:style>
  <w:style w:type="paragraph" w:styleId="Revision">
    <w:name w:val="Revision"/>
    <w:hidden/>
    <w:uiPriority w:val="99"/>
    <w:semiHidden/>
    <w:rsid w:val="008E51ED"/>
    <w:pPr>
      <w:spacing w:after="0"/>
      <w:ind w:right="0"/>
    </w:pPr>
  </w:style>
  <w:style w:type="character" w:styleId="FollowedHyperlink">
    <w:name w:val="FollowedHyperlink"/>
    <w:basedOn w:val="DefaultParagraphFont"/>
    <w:uiPriority w:val="99"/>
    <w:semiHidden/>
    <w:unhideWhenUsed/>
    <w:rsid w:val="003B5969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831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travis.sween@csaa.com" TargetMode="External"/><Relationship Id="rId18" Type="http://schemas.openxmlformats.org/officeDocument/2006/relationships/hyperlink" Target="http://www.onextrapixel.com/2015/08/20/handling-white-space-website-designs-with-an-open-feeling/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://www.creativebloq.com/portfolios/people-you-need-worry-about-5151501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pwagner@gonpl.co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mailto:g.parekh@parsus.com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blog/2470-introducing-security-alerts-on-github" TargetMode="External"/><Relationship Id="rId14" Type="http://schemas.openxmlformats.org/officeDocument/2006/relationships/hyperlink" Target="mailto:ctranquill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me@andrewmcwatters.com" TargetMode="External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me@andrewmcwatters.com" TargetMode="External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DC6FB388654E0CBE9293289E72E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98F25-1EBC-4A7E-86CF-FECEFF6E0B1F}"/>
      </w:docPartPr>
      <w:docPartBody>
        <w:p w:rsidR="0032004B" w:rsidRDefault="00F347FC" w:rsidP="00F347FC">
          <w:pPr>
            <w:pStyle w:val="82DC6FB388654E0CBE9293289E72E677"/>
          </w:pPr>
          <w:r>
            <w:t>[Your Name]</w:t>
          </w:r>
        </w:p>
      </w:docPartBody>
    </w:docPart>
    <w:docPart>
      <w:docPartPr>
        <w:name w:val="28604258909E4107BE26C80AE0FDA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E6E36-701D-4C77-8B96-E5F37892B990}"/>
      </w:docPartPr>
      <w:docPartBody>
        <w:p w:rsidR="002049EC" w:rsidRDefault="0032004B" w:rsidP="0032004B">
          <w:pPr>
            <w:pStyle w:val="28604258909E4107BE26C80AE0FDAE6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A6EC10E72DA4B42A5D4AC1C77314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97074-FA03-4110-9784-CE11754D8E4C}"/>
      </w:docPartPr>
      <w:docPartBody>
        <w:p w:rsidR="002049EC" w:rsidRDefault="0032004B" w:rsidP="0032004B">
          <w:pPr>
            <w:pStyle w:val="8A6EC10E72DA4B42A5D4AC1C7731495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8F1D43AAD7D47C8BD292E5D3B47C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F080A-61CB-4B22-AAEF-E4A61E73D4E9}"/>
      </w:docPartPr>
      <w:docPartBody>
        <w:p w:rsidR="007623B4" w:rsidRDefault="002D406C" w:rsidP="002D406C">
          <w:pPr>
            <w:pStyle w:val="88F1D43AAD7D47C8BD292E5D3B47C0C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9CE22D820CF461B91E2461B1A1A2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027A8-7074-4948-A65F-4EE08B7E0F7F}"/>
      </w:docPartPr>
      <w:docPartBody>
        <w:p w:rsidR="000E5212" w:rsidRDefault="00A8754A" w:rsidP="00A8754A">
          <w:pPr>
            <w:pStyle w:val="F9CE22D820CF461B91E2461B1A1A2AB5"/>
          </w:pPr>
          <w:r>
            <w:t>[Your Name]</w:t>
          </w:r>
        </w:p>
      </w:docPartBody>
    </w:docPart>
    <w:docPart>
      <w:docPartPr>
        <w:name w:val="9ADA93F2BCAF48D698E45525BDAF6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05591-1D70-4E20-9D9F-93D2D2789E31}"/>
      </w:docPartPr>
      <w:docPartBody>
        <w:p w:rsidR="000E5212" w:rsidRDefault="00A8754A" w:rsidP="00A8754A">
          <w:pPr>
            <w:pStyle w:val="9ADA93F2BCAF48D698E45525BDAF631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B68FF5496A400A8DC124A953094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5C052-A515-4C90-B58D-BBA3F927BE41}"/>
      </w:docPartPr>
      <w:docPartBody>
        <w:p w:rsidR="000E5212" w:rsidRDefault="00A8754A" w:rsidP="00A8754A">
          <w:pPr>
            <w:pStyle w:val="48B68FF5496A400A8DC124A95309486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2B277838F5546FAB80FF32353B97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71E4F-9A75-47B2-8DB1-9B64905D3193}"/>
      </w:docPartPr>
      <w:docPartBody>
        <w:p w:rsidR="00C21192" w:rsidRDefault="000E5212" w:rsidP="000E5212">
          <w:pPr>
            <w:pStyle w:val="62B277838F5546FAB80FF32353B9776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08C93D8ACDD4C089DD62E3DDF99E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73D44-E96E-4AB7-9B41-B6620BC1BB6E}"/>
      </w:docPartPr>
      <w:docPartBody>
        <w:p w:rsidR="00C21192" w:rsidRDefault="000E5212" w:rsidP="000E5212">
          <w:pPr>
            <w:pStyle w:val="808C93D8ACDD4C089DD62E3DDF99EF3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34B27CC670E41379B6DDD71A7463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6E8E7-CBAD-4C8D-99BC-86711A170A14}"/>
      </w:docPartPr>
      <w:docPartBody>
        <w:p w:rsidR="00454F4E" w:rsidRDefault="00EF1249" w:rsidP="00EF1249">
          <w:pPr>
            <w:pStyle w:val="434B27CC670E41379B6DDD71A746348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39BC48DF05441FB91770E049C703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AFFBD-6362-456F-8216-42155438A48E}"/>
      </w:docPartPr>
      <w:docPartBody>
        <w:p w:rsidR="00454F4E" w:rsidRDefault="00EF1249" w:rsidP="00EF1249">
          <w:pPr>
            <w:pStyle w:val="439BC48DF05441FB91770E049C703D4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C07F019A3294363AF3B270038823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43960-8043-4DB8-99A0-A9B607029EF4}"/>
      </w:docPartPr>
      <w:docPartBody>
        <w:p w:rsidR="00FA74FA" w:rsidRDefault="00454F4E" w:rsidP="00454F4E">
          <w:pPr>
            <w:pStyle w:val="5C07F019A3294363AF3B2700388233A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77FAB3F3BCA4F78A325AF13312F7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1C675-A7A0-4773-B8A6-1E3B6746102F}"/>
      </w:docPartPr>
      <w:docPartBody>
        <w:p w:rsidR="00FA74FA" w:rsidRDefault="00454F4E" w:rsidP="00454F4E">
          <w:pPr>
            <w:pStyle w:val="177FAB3F3BCA4F78A325AF13312F70A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6A3C6E0E4E447D5B98A9196D3224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46F0A-CACD-4DD1-94B7-80EA611373B6}"/>
      </w:docPartPr>
      <w:docPartBody>
        <w:p w:rsidR="00FA74FA" w:rsidRDefault="00454F4E" w:rsidP="00454F4E">
          <w:pPr>
            <w:pStyle w:val="F6A3C6E0E4E447D5B98A9196D32241C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B0E971056114B5B838C4484FE5A9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48AB-52B3-4B1D-BD10-E1F1CCBBE4C8}"/>
      </w:docPartPr>
      <w:docPartBody>
        <w:p w:rsidR="00FA74FA" w:rsidRDefault="00454F4E" w:rsidP="00454F4E">
          <w:pPr>
            <w:pStyle w:val="AB0E971056114B5B838C4484FE5A949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BF8C480787F496DB96B048C39016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36DF8-7C9F-4172-9A0C-3F88FE8DF763}"/>
      </w:docPartPr>
      <w:docPartBody>
        <w:p w:rsidR="00FA74FA" w:rsidRDefault="00454F4E" w:rsidP="00454F4E">
          <w:pPr>
            <w:pStyle w:val="3BF8C480787F496DB96B048C39016B5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5B6B529322548D2B9F88D70E81E7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51EDE-94D4-441C-BEA8-D3AC8C3336A0}"/>
      </w:docPartPr>
      <w:docPartBody>
        <w:p w:rsidR="007112CF" w:rsidRDefault="00AB62EB" w:rsidP="00AB62EB">
          <w:pPr>
            <w:pStyle w:val="B5B6B529322548D2B9F88D70E81E71C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4656455C1934039AA27CB6FE0E6B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59407-45DC-41CD-B4CD-DF18847EF074}"/>
      </w:docPartPr>
      <w:docPartBody>
        <w:p w:rsidR="00000000" w:rsidRDefault="00405855" w:rsidP="00405855">
          <w:pPr>
            <w:pStyle w:val="84656455C1934039AA27CB6FE0E6B55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E0CEE3DFFE8496299B31567FF527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2EC85-79E0-4951-B19F-8AAE2AA0ACB4}"/>
      </w:docPartPr>
      <w:docPartBody>
        <w:p w:rsidR="00000000" w:rsidRDefault="00405855" w:rsidP="00405855">
          <w:pPr>
            <w:pStyle w:val="3E0CEE3DFFE8496299B31567FF52723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xima Nova Lt">
    <w:altName w:val="Arial"/>
    <w:panose1 w:val="00000000000000000000"/>
    <w:charset w:val="00"/>
    <w:family w:val="modern"/>
    <w:notTrueType/>
    <w:pitch w:val="variable"/>
    <w:sig w:usb0="00000001" w:usb1="5000E0F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FC"/>
    <w:rsid w:val="000E5212"/>
    <w:rsid w:val="002049EC"/>
    <w:rsid w:val="002D406C"/>
    <w:rsid w:val="0032004B"/>
    <w:rsid w:val="00405855"/>
    <w:rsid w:val="00454F4E"/>
    <w:rsid w:val="004A579B"/>
    <w:rsid w:val="007112CF"/>
    <w:rsid w:val="007623B4"/>
    <w:rsid w:val="00A8754A"/>
    <w:rsid w:val="00AB62EB"/>
    <w:rsid w:val="00B16F57"/>
    <w:rsid w:val="00C21192"/>
    <w:rsid w:val="00D029A2"/>
    <w:rsid w:val="00EF1249"/>
    <w:rsid w:val="00F347FC"/>
    <w:rsid w:val="00FA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6829D91DB04262989B2E0602C699E9">
    <w:name w:val="8D6829D91DB04262989B2E0602C699E9"/>
  </w:style>
  <w:style w:type="paragraph" w:customStyle="1" w:styleId="BBF98273F2814019B04D290AA0161ACE">
    <w:name w:val="BBF98273F2814019B04D290AA0161ACE"/>
  </w:style>
  <w:style w:type="paragraph" w:customStyle="1" w:styleId="6F84B8C2EEE24C5B95FC710189E79110">
    <w:name w:val="6F84B8C2EEE24C5B95FC710189E79110"/>
  </w:style>
  <w:style w:type="paragraph" w:customStyle="1" w:styleId="F324B9C7D9B4445AA40CD01169756FEB">
    <w:name w:val="F324B9C7D9B4445AA40CD01169756FEB"/>
  </w:style>
  <w:style w:type="paragraph" w:customStyle="1" w:styleId="302D276E0EB240DE9ED12E541751650E">
    <w:name w:val="302D276E0EB240DE9ED12E541751650E"/>
  </w:style>
  <w:style w:type="paragraph" w:customStyle="1" w:styleId="0E6272FD64FA4FFB96AE15FFED4A9C94">
    <w:name w:val="0E6272FD64FA4FFB96AE15FFED4A9C94"/>
  </w:style>
  <w:style w:type="character" w:styleId="PlaceholderText">
    <w:name w:val="Placeholder Text"/>
    <w:basedOn w:val="DefaultParagraphFont"/>
    <w:uiPriority w:val="99"/>
    <w:semiHidden/>
    <w:rsid w:val="00405855"/>
    <w:rPr>
      <w:color w:val="808080"/>
    </w:rPr>
  </w:style>
  <w:style w:type="paragraph" w:customStyle="1" w:styleId="E2CC1A87B5EE4E9A9A4DA51E13720C1A">
    <w:name w:val="E2CC1A87B5EE4E9A9A4DA51E13720C1A"/>
  </w:style>
  <w:style w:type="paragraph" w:customStyle="1" w:styleId="B45CBBD9DF1C4DF580EEBCFDC92417D8">
    <w:name w:val="B45CBBD9DF1C4DF580EEBCFDC92417D8"/>
  </w:style>
  <w:style w:type="paragraph" w:customStyle="1" w:styleId="1F28DAF18BF74BFF9D7BCF94F604B170">
    <w:name w:val="1F28DAF18BF74BFF9D7BCF94F604B170"/>
  </w:style>
  <w:style w:type="paragraph" w:customStyle="1" w:styleId="95ADA9B0F9BC4B5586D1F2E918C461EB">
    <w:name w:val="95ADA9B0F9BC4B5586D1F2E918C461EB"/>
  </w:style>
  <w:style w:type="character" w:styleId="Emphasis">
    <w:name w:val="Emphasis"/>
    <w:basedOn w:val="DefaultParagraphFont"/>
    <w:uiPriority w:val="2"/>
    <w:unhideWhenUsed/>
    <w:qFormat/>
    <w:rsid w:val="002D406C"/>
    <w:rPr>
      <w:i/>
      <w:iCs/>
      <w:color w:val="404040" w:themeColor="text1" w:themeTint="BF"/>
    </w:rPr>
  </w:style>
  <w:style w:type="paragraph" w:customStyle="1" w:styleId="9C2B8B3523F14CF0B27CC8C7101F5A2D">
    <w:name w:val="9C2B8B3523F14CF0B27CC8C7101F5A2D"/>
  </w:style>
  <w:style w:type="paragraph" w:customStyle="1" w:styleId="15A33CBC219B4540842B1FB3A969DFF6">
    <w:name w:val="15A33CBC219B4540842B1FB3A969DFF6"/>
  </w:style>
  <w:style w:type="paragraph" w:customStyle="1" w:styleId="EFA5AFF5B1B64B7DB28D19051E1315AC">
    <w:name w:val="EFA5AFF5B1B64B7DB28D19051E1315AC"/>
  </w:style>
  <w:style w:type="paragraph" w:customStyle="1" w:styleId="7E669DF1C0034C9BAFB23817F6579663">
    <w:name w:val="7E669DF1C0034C9BAFB23817F6579663"/>
  </w:style>
  <w:style w:type="paragraph" w:customStyle="1" w:styleId="638E4A84DF8A4C6C9F350C3466501296">
    <w:name w:val="638E4A84DF8A4C6C9F350C3466501296"/>
    <w:rsid w:val="00F347FC"/>
  </w:style>
  <w:style w:type="paragraph" w:customStyle="1" w:styleId="617E9706A18E4298A9F529ECABF64E0E">
    <w:name w:val="617E9706A18E4298A9F529ECABF64E0E"/>
    <w:rsid w:val="00F347FC"/>
  </w:style>
  <w:style w:type="paragraph" w:customStyle="1" w:styleId="5AEFABFAD7A64A1CA1A2F2618CEDF65D">
    <w:name w:val="5AEFABFAD7A64A1CA1A2F2618CEDF65D"/>
    <w:rsid w:val="00F347FC"/>
  </w:style>
  <w:style w:type="paragraph" w:customStyle="1" w:styleId="E86548CCBCDF43098614B3AB83CFA198">
    <w:name w:val="E86548CCBCDF43098614B3AB83CFA198"/>
    <w:rsid w:val="00F347FC"/>
  </w:style>
  <w:style w:type="paragraph" w:customStyle="1" w:styleId="AF759EBDAC4F4218AD545148C6290039">
    <w:name w:val="AF759EBDAC4F4218AD545148C6290039"/>
    <w:rsid w:val="00F347FC"/>
  </w:style>
  <w:style w:type="paragraph" w:customStyle="1" w:styleId="63D38DC73996402EB5F02A0AD7AE0E11">
    <w:name w:val="63D38DC73996402EB5F02A0AD7AE0E11"/>
    <w:rsid w:val="00F347FC"/>
  </w:style>
  <w:style w:type="paragraph" w:customStyle="1" w:styleId="EFFEB7318D7B4BC99F0195866D37A4A9">
    <w:name w:val="EFFEB7318D7B4BC99F0195866D37A4A9"/>
    <w:rsid w:val="00F347FC"/>
  </w:style>
  <w:style w:type="paragraph" w:customStyle="1" w:styleId="9BBC1C05D131402C8422F6F5DC36247D">
    <w:name w:val="9BBC1C05D131402C8422F6F5DC36247D"/>
    <w:rsid w:val="00F347FC"/>
  </w:style>
  <w:style w:type="paragraph" w:customStyle="1" w:styleId="B5D49119DDC14179B42B4349AF637BE7">
    <w:name w:val="B5D49119DDC14179B42B4349AF637BE7"/>
    <w:rsid w:val="00F347FC"/>
  </w:style>
  <w:style w:type="paragraph" w:customStyle="1" w:styleId="3F8F6F6BC4054C4AB59B190FF0150FB2">
    <w:name w:val="3F8F6F6BC4054C4AB59B190FF0150FB2"/>
    <w:rsid w:val="00F347FC"/>
  </w:style>
  <w:style w:type="paragraph" w:customStyle="1" w:styleId="82DC6FB388654E0CBE9293289E72E677">
    <w:name w:val="82DC6FB388654E0CBE9293289E72E677"/>
    <w:rsid w:val="00F347FC"/>
  </w:style>
  <w:style w:type="paragraph" w:customStyle="1" w:styleId="C2CAE0DD8A834ACAAFEE3D90C9B5115D">
    <w:name w:val="C2CAE0DD8A834ACAAFEE3D90C9B5115D"/>
    <w:rsid w:val="0032004B"/>
  </w:style>
  <w:style w:type="paragraph" w:customStyle="1" w:styleId="24C4207CFC5449A0B8D0DF77F2CD27B1">
    <w:name w:val="24C4207CFC5449A0B8D0DF77F2CD27B1"/>
    <w:rsid w:val="0032004B"/>
  </w:style>
  <w:style w:type="paragraph" w:customStyle="1" w:styleId="28604258909E4107BE26C80AE0FDAE67">
    <w:name w:val="28604258909E4107BE26C80AE0FDAE67"/>
    <w:rsid w:val="0032004B"/>
  </w:style>
  <w:style w:type="paragraph" w:customStyle="1" w:styleId="47E18C3344DF4477BC7AE712852AC563">
    <w:name w:val="47E18C3344DF4477BC7AE712852AC563"/>
    <w:rsid w:val="0032004B"/>
  </w:style>
  <w:style w:type="paragraph" w:customStyle="1" w:styleId="80A57EA8E58944EBA6E891AC6087AC56">
    <w:name w:val="80A57EA8E58944EBA6E891AC6087AC56"/>
    <w:rsid w:val="0032004B"/>
  </w:style>
  <w:style w:type="paragraph" w:customStyle="1" w:styleId="A509B86AE8AD47D8B3531056DC2DC38D">
    <w:name w:val="A509B86AE8AD47D8B3531056DC2DC38D"/>
    <w:rsid w:val="0032004B"/>
  </w:style>
  <w:style w:type="paragraph" w:customStyle="1" w:styleId="38FA1D12518742CDBC47E62A4EAA2305">
    <w:name w:val="38FA1D12518742CDBC47E62A4EAA2305"/>
    <w:rsid w:val="0032004B"/>
  </w:style>
  <w:style w:type="paragraph" w:customStyle="1" w:styleId="8A6EC10E72DA4B42A5D4AC1C77314953">
    <w:name w:val="8A6EC10E72DA4B42A5D4AC1C77314953"/>
    <w:rsid w:val="0032004B"/>
  </w:style>
  <w:style w:type="paragraph" w:customStyle="1" w:styleId="C7FA627235AB492EBC729CC437137402">
    <w:name w:val="C7FA627235AB492EBC729CC437137402"/>
    <w:rsid w:val="002D406C"/>
  </w:style>
  <w:style w:type="paragraph" w:customStyle="1" w:styleId="BFE04FAC948A4684AD6A66E16D134EFB">
    <w:name w:val="BFE04FAC948A4684AD6A66E16D134EFB"/>
    <w:rsid w:val="002D406C"/>
  </w:style>
  <w:style w:type="paragraph" w:customStyle="1" w:styleId="71B4803B350B438DAA79F7EB9EA700DF">
    <w:name w:val="71B4803B350B438DAA79F7EB9EA700DF"/>
    <w:rsid w:val="002D406C"/>
  </w:style>
  <w:style w:type="paragraph" w:customStyle="1" w:styleId="875CBB71153C412FA23EE4F03B8C343F">
    <w:name w:val="875CBB71153C412FA23EE4F03B8C343F"/>
    <w:rsid w:val="002D406C"/>
  </w:style>
  <w:style w:type="paragraph" w:customStyle="1" w:styleId="F0CEA9ECC9814A0BA87BAB80DEE77BB4">
    <w:name w:val="F0CEA9ECC9814A0BA87BAB80DEE77BB4"/>
    <w:rsid w:val="002D406C"/>
  </w:style>
  <w:style w:type="paragraph" w:customStyle="1" w:styleId="419674FBA5514BB08FDCE35F945A2042">
    <w:name w:val="419674FBA5514BB08FDCE35F945A2042"/>
    <w:rsid w:val="002D406C"/>
  </w:style>
  <w:style w:type="paragraph" w:customStyle="1" w:styleId="8D3926E0EF634CBAB5567AF709F79322">
    <w:name w:val="8D3926E0EF634CBAB5567AF709F79322"/>
    <w:rsid w:val="002D406C"/>
  </w:style>
  <w:style w:type="paragraph" w:customStyle="1" w:styleId="30F0F9BA7ABD4FCFA519DFC3E238B678">
    <w:name w:val="30F0F9BA7ABD4FCFA519DFC3E238B678"/>
    <w:rsid w:val="002D406C"/>
  </w:style>
  <w:style w:type="paragraph" w:customStyle="1" w:styleId="5D214A90A95F447CB3E2E5A56F39984D">
    <w:name w:val="5D214A90A95F447CB3E2E5A56F39984D"/>
    <w:rsid w:val="002D406C"/>
  </w:style>
  <w:style w:type="paragraph" w:customStyle="1" w:styleId="88F1D43AAD7D47C8BD292E5D3B47C0CA">
    <w:name w:val="88F1D43AAD7D47C8BD292E5D3B47C0CA"/>
    <w:rsid w:val="002D406C"/>
  </w:style>
  <w:style w:type="paragraph" w:customStyle="1" w:styleId="C5D91156964D420E89EE09D11531C62A">
    <w:name w:val="C5D91156964D420E89EE09D11531C62A"/>
    <w:rsid w:val="002D406C"/>
  </w:style>
  <w:style w:type="paragraph" w:customStyle="1" w:styleId="CEEDFF2C63F045EDA932AD840B12710E">
    <w:name w:val="CEEDFF2C63F045EDA932AD840B12710E"/>
    <w:rsid w:val="002D406C"/>
  </w:style>
  <w:style w:type="paragraph" w:customStyle="1" w:styleId="A5058A837FAC4700ABA5D9778CE97463">
    <w:name w:val="A5058A837FAC4700ABA5D9778CE97463"/>
    <w:rsid w:val="002D406C"/>
  </w:style>
  <w:style w:type="paragraph" w:customStyle="1" w:styleId="BEA573F890044A498A27D22F3902E33D">
    <w:name w:val="BEA573F890044A498A27D22F3902E33D"/>
    <w:rsid w:val="002D406C"/>
  </w:style>
  <w:style w:type="paragraph" w:customStyle="1" w:styleId="8DE3430AD95B40B486CBC423AA2FAEC0">
    <w:name w:val="8DE3430AD95B40B486CBC423AA2FAEC0"/>
    <w:rsid w:val="002D406C"/>
  </w:style>
  <w:style w:type="paragraph" w:customStyle="1" w:styleId="AFC30A8B874F4B9299791CB311CD8BFC">
    <w:name w:val="AFC30A8B874F4B9299791CB311CD8BFC"/>
    <w:rsid w:val="002D406C"/>
  </w:style>
  <w:style w:type="paragraph" w:customStyle="1" w:styleId="8A70BC05631549FE9AF3B268F8F964B7">
    <w:name w:val="8A70BC05631549FE9AF3B268F8F964B7"/>
    <w:rsid w:val="002D406C"/>
  </w:style>
  <w:style w:type="paragraph" w:customStyle="1" w:styleId="3104CE75C81647E78B8ABB4FD82C1B51">
    <w:name w:val="3104CE75C81647E78B8ABB4FD82C1B51"/>
    <w:rsid w:val="002D406C"/>
  </w:style>
  <w:style w:type="paragraph" w:customStyle="1" w:styleId="B83B38C4B1BF4AE9AF527325138E2259">
    <w:name w:val="B83B38C4B1BF4AE9AF527325138E2259"/>
    <w:rsid w:val="002D406C"/>
  </w:style>
  <w:style w:type="paragraph" w:customStyle="1" w:styleId="6E4E422128CF49D89BF19A52340DB15F">
    <w:name w:val="6E4E422128CF49D89BF19A52340DB15F"/>
    <w:rsid w:val="002D406C"/>
  </w:style>
  <w:style w:type="paragraph" w:customStyle="1" w:styleId="76F9B338EACC4265BCCEDA2B758B7082">
    <w:name w:val="76F9B338EACC4265BCCEDA2B758B7082"/>
    <w:rsid w:val="002D406C"/>
  </w:style>
  <w:style w:type="paragraph" w:customStyle="1" w:styleId="AB331384894B4CEA81960A728DE5A6E0">
    <w:name w:val="AB331384894B4CEA81960A728DE5A6E0"/>
    <w:rsid w:val="002D406C"/>
  </w:style>
  <w:style w:type="paragraph" w:customStyle="1" w:styleId="DAFBE0E5650B4411B2ADCD8EFA193F05">
    <w:name w:val="DAFBE0E5650B4411B2ADCD8EFA193F05"/>
    <w:rsid w:val="002D406C"/>
  </w:style>
  <w:style w:type="paragraph" w:customStyle="1" w:styleId="B0AB8421CB214AE5BC9FE8F765B10CBF">
    <w:name w:val="B0AB8421CB214AE5BC9FE8F765B10CBF"/>
    <w:rsid w:val="002D406C"/>
  </w:style>
  <w:style w:type="paragraph" w:customStyle="1" w:styleId="8DFA513211174DD2ACF4E7F0027EBE93">
    <w:name w:val="8DFA513211174DD2ACF4E7F0027EBE93"/>
    <w:rsid w:val="002D406C"/>
  </w:style>
  <w:style w:type="paragraph" w:customStyle="1" w:styleId="6BD3072597A04F459278724B29068FAE">
    <w:name w:val="6BD3072597A04F459278724B29068FAE"/>
    <w:rsid w:val="002D406C"/>
  </w:style>
  <w:style w:type="paragraph" w:customStyle="1" w:styleId="F9CE22D820CF461B91E2461B1A1A2AB5">
    <w:name w:val="F9CE22D820CF461B91E2461B1A1A2AB5"/>
    <w:rsid w:val="00A8754A"/>
  </w:style>
  <w:style w:type="paragraph" w:customStyle="1" w:styleId="EE82DB5C388E4B329B98B706FD6A9049">
    <w:name w:val="EE82DB5C388E4B329B98B706FD6A9049"/>
    <w:rsid w:val="00A8754A"/>
  </w:style>
  <w:style w:type="paragraph" w:customStyle="1" w:styleId="9F4E39A004E44867B2235D10E01855AA">
    <w:name w:val="9F4E39A004E44867B2235D10E01855AA"/>
    <w:rsid w:val="00A8754A"/>
  </w:style>
  <w:style w:type="paragraph" w:customStyle="1" w:styleId="901AF7CF002347F1A8799470F8423405">
    <w:name w:val="901AF7CF002347F1A8799470F8423405"/>
    <w:rsid w:val="00A8754A"/>
  </w:style>
  <w:style w:type="paragraph" w:customStyle="1" w:styleId="53C0A699C753452B9798F34AD2C15E1B">
    <w:name w:val="53C0A699C753452B9798F34AD2C15E1B"/>
    <w:rsid w:val="00A8754A"/>
  </w:style>
  <w:style w:type="paragraph" w:customStyle="1" w:styleId="0E53E04DECA44672BD319C61EADD9966">
    <w:name w:val="0E53E04DECA44672BD319C61EADD9966"/>
    <w:rsid w:val="00A8754A"/>
  </w:style>
  <w:style w:type="paragraph" w:customStyle="1" w:styleId="1A0FBD1FACE149888D076A25BBF175A2">
    <w:name w:val="1A0FBD1FACE149888D076A25BBF175A2"/>
    <w:rsid w:val="00A8754A"/>
  </w:style>
  <w:style w:type="paragraph" w:customStyle="1" w:styleId="8D70EF7214774D6095FA1B6FE46B551E">
    <w:name w:val="8D70EF7214774D6095FA1B6FE46B551E"/>
    <w:rsid w:val="00A8754A"/>
  </w:style>
  <w:style w:type="paragraph" w:customStyle="1" w:styleId="9ADA93F2BCAF48D698E45525BDAF631A">
    <w:name w:val="9ADA93F2BCAF48D698E45525BDAF631A"/>
    <w:rsid w:val="00A8754A"/>
  </w:style>
  <w:style w:type="paragraph" w:customStyle="1" w:styleId="48B68FF5496A400A8DC124A953094864">
    <w:name w:val="48B68FF5496A400A8DC124A953094864"/>
    <w:rsid w:val="00A8754A"/>
  </w:style>
  <w:style w:type="paragraph" w:customStyle="1" w:styleId="0ACAEBC221A0442390D833E47122AE43">
    <w:name w:val="0ACAEBC221A0442390D833E47122AE43"/>
    <w:rsid w:val="000E5212"/>
  </w:style>
  <w:style w:type="paragraph" w:customStyle="1" w:styleId="62B277838F5546FAB80FF32353B9776A">
    <w:name w:val="62B277838F5546FAB80FF32353B9776A"/>
    <w:rsid w:val="000E5212"/>
  </w:style>
  <w:style w:type="paragraph" w:customStyle="1" w:styleId="727E3476F0834974B70956F6CD97406B">
    <w:name w:val="727E3476F0834974B70956F6CD97406B"/>
    <w:rsid w:val="000E5212"/>
  </w:style>
  <w:style w:type="paragraph" w:customStyle="1" w:styleId="808C93D8ACDD4C089DD62E3DDF99EF3D">
    <w:name w:val="808C93D8ACDD4C089DD62E3DDF99EF3D"/>
    <w:rsid w:val="000E5212"/>
  </w:style>
  <w:style w:type="paragraph" w:customStyle="1" w:styleId="CC0134DD89A642A68FF71776C042B6F1">
    <w:name w:val="CC0134DD89A642A68FF71776C042B6F1"/>
    <w:rsid w:val="00C21192"/>
  </w:style>
  <w:style w:type="paragraph" w:customStyle="1" w:styleId="2224B623DB674920AFC70A5267CB39FA">
    <w:name w:val="2224B623DB674920AFC70A5267CB39FA"/>
    <w:rsid w:val="00C21192"/>
  </w:style>
  <w:style w:type="paragraph" w:customStyle="1" w:styleId="61C330A177BE4530932DBD65AD429E4B">
    <w:name w:val="61C330A177BE4530932DBD65AD429E4B"/>
    <w:rsid w:val="00C21192"/>
  </w:style>
  <w:style w:type="paragraph" w:customStyle="1" w:styleId="F306895B80DF415CA8021F77D5B1919F">
    <w:name w:val="F306895B80DF415CA8021F77D5B1919F"/>
    <w:rsid w:val="00C21192"/>
  </w:style>
  <w:style w:type="paragraph" w:customStyle="1" w:styleId="1C0FEA92674B406DA0D58DA04881DDEE">
    <w:name w:val="1C0FEA92674B406DA0D58DA04881DDEE"/>
    <w:rsid w:val="00C21192"/>
  </w:style>
  <w:style w:type="paragraph" w:customStyle="1" w:styleId="037286F4AECB4C05B9AC8F7D32C6CD28">
    <w:name w:val="037286F4AECB4C05B9AC8F7D32C6CD28"/>
    <w:rsid w:val="00C21192"/>
  </w:style>
  <w:style w:type="paragraph" w:customStyle="1" w:styleId="1DFDCA134EC24C568E8BB792577B883E">
    <w:name w:val="1DFDCA134EC24C568E8BB792577B883E"/>
    <w:rsid w:val="00C21192"/>
  </w:style>
  <w:style w:type="paragraph" w:customStyle="1" w:styleId="3D191B89A5124A6E8151663CC90C800F">
    <w:name w:val="3D191B89A5124A6E8151663CC90C800F"/>
    <w:rsid w:val="00C21192"/>
  </w:style>
  <w:style w:type="paragraph" w:customStyle="1" w:styleId="C2FF0E9C77A845AC9641BDC1FE97CB0A">
    <w:name w:val="C2FF0E9C77A845AC9641BDC1FE97CB0A"/>
    <w:rsid w:val="00C21192"/>
  </w:style>
  <w:style w:type="paragraph" w:customStyle="1" w:styleId="06C496C23B9C42D599CC02BB50C19FC9">
    <w:name w:val="06C496C23B9C42D599CC02BB50C19FC9"/>
    <w:rsid w:val="00C21192"/>
  </w:style>
  <w:style w:type="paragraph" w:customStyle="1" w:styleId="042888C9B47147429A62DBBE7ACFCD30">
    <w:name w:val="042888C9B47147429A62DBBE7ACFCD30"/>
    <w:rsid w:val="00C21192"/>
  </w:style>
  <w:style w:type="paragraph" w:customStyle="1" w:styleId="AE94A37A404146B495EA845D17C90003">
    <w:name w:val="AE94A37A404146B495EA845D17C90003"/>
    <w:rsid w:val="00C21192"/>
  </w:style>
  <w:style w:type="paragraph" w:customStyle="1" w:styleId="0C261D4290874DB9B4801368D25D21BE">
    <w:name w:val="0C261D4290874DB9B4801368D25D21BE"/>
    <w:rsid w:val="00C21192"/>
  </w:style>
  <w:style w:type="paragraph" w:customStyle="1" w:styleId="BEBB94376FD94843A122033A068B063C">
    <w:name w:val="BEBB94376FD94843A122033A068B063C"/>
    <w:rsid w:val="00C21192"/>
  </w:style>
  <w:style w:type="paragraph" w:customStyle="1" w:styleId="254CA24C05C84E4589748FE8A66E3411">
    <w:name w:val="254CA24C05C84E4589748FE8A66E3411"/>
    <w:rsid w:val="00C21192"/>
  </w:style>
  <w:style w:type="paragraph" w:customStyle="1" w:styleId="95C90BF9FB304873A3462BF8CE61CC4D">
    <w:name w:val="95C90BF9FB304873A3462BF8CE61CC4D"/>
    <w:rsid w:val="00EF1249"/>
  </w:style>
  <w:style w:type="paragraph" w:customStyle="1" w:styleId="434B27CC670E41379B6DDD71A7463480">
    <w:name w:val="434B27CC670E41379B6DDD71A7463480"/>
    <w:rsid w:val="00EF1249"/>
  </w:style>
  <w:style w:type="paragraph" w:customStyle="1" w:styleId="439BC48DF05441FB91770E049C703D4F">
    <w:name w:val="439BC48DF05441FB91770E049C703D4F"/>
    <w:rsid w:val="00EF1249"/>
  </w:style>
  <w:style w:type="paragraph" w:customStyle="1" w:styleId="5C07F019A3294363AF3B2700388233A3">
    <w:name w:val="5C07F019A3294363AF3B2700388233A3"/>
    <w:rsid w:val="00454F4E"/>
  </w:style>
  <w:style w:type="paragraph" w:customStyle="1" w:styleId="7201663370D745199FC7E26B570A4DAE">
    <w:name w:val="7201663370D745199FC7E26B570A4DAE"/>
    <w:rsid w:val="00454F4E"/>
  </w:style>
  <w:style w:type="paragraph" w:customStyle="1" w:styleId="177FAB3F3BCA4F78A325AF13312F70A8">
    <w:name w:val="177FAB3F3BCA4F78A325AF13312F70A8"/>
    <w:rsid w:val="00454F4E"/>
  </w:style>
  <w:style w:type="paragraph" w:customStyle="1" w:styleId="F6A3C6E0E4E447D5B98A9196D32241C7">
    <w:name w:val="F6A3C6E0E4E447D5B98A9196D32241C7"/>
    <w:rsid w:val="00454F4E"/>
  </w:style>
  <w:style w:type="paragraph" w:customStyle="1" w:styleId="AB0E971056114B5B838C4484FE5A949E">
    <w:name w:val="AB0E971056114B5B838C4484FE5A949E"/>
    <w:rsid w:val="00454F4E"/>
  </w:style>
  <w:style w:type="paragraph" w:customStyle="1" w:styleId="3BF8C480787F496DB96B048C39016B54">
    <w:name w:val="3BF8C480787F496DB96B048C39016B54"/>
    <w:rsid w:val="00454F4E"/>
  </w:style>
  <w:style w:type="paragraph" w:customStyle="1" w:styleId="2BB01AC27B7F42AA9CFFE00B8DF1E367">
    <w:name w:val="2BB01AC27B7F42AA9CFFE00B8DF1E367"/>
    <w:rsid w:val="00454F4E"/>
  </w:style>
  <w:style w:type="paragraph" w:customStyle="1" w:styleId="F82C0B6B9D974CA98636981EF80EA6DD">
    <w:name w:val="F82C0B6B9D974CA98636981EF80EA6DD"/>
    <w:rsid w:val="00454F4E"/>
  </w:style>
  <w:style w:type="paragraph" w:customStyle="1" w:styleId="B5B6B529322548D2B9F88D70E81E71C0">
    <w:name w:val="B5B6B529322548D2B9F88D70E81E71C0"/>
    <w:rsid w:val="00AB62EB"/>
  </w:style>
  <w:style w:type="paragraph" w:customStyle="1" w:styleId="84656455C1934039AA27CB6FE0E6B559">
    <w:name w:val="84656455C1934039AA27CB6FE0E6B559"/>
    <w:rsid w:val="00405855"/>
  </w:style>
  <w:style w:type="paragraph" w:customStyle="1" w:styleId="3E0CEE3DFFE8496299B31567FF527235">
    <w:name w:val="3E0CEE3DFFE8496299B31567FF527235"/>
    <w:rsid w:val="004058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73FC32-082A-4553-8A58-987ADB508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3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McWatters</dc:creator>
  <cp:keywords/>
  <cp:lastModifiedBy>Andrew McWatters</cp:lastModifiedBy>
  <cp:revision>3</cp:revision>
  <cp:lastPrinted>2018-01-17T01:33:00Z</cp:lastPrinted>
  <dcterms:created xsi:type="dcterms:W3CDTF">2018-01-17T01:32:00Z</dcterms:created>
  <dcterms:modified xsi:type="dcterms:W3CDTF">2018-01-17T01:35:00Z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